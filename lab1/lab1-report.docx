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9F78" w14:textId="211EE752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E443DBF2BCCE48A1A489DB0D002F2D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12F4E">
            <w:t xml:space="preserve">DATA VISUALIZATION REPORT </w:t>
          </w:r>
          <w:r w:rsidR="00812F4E">
            <w:br/>
            <w:t>LAB 01: DATA RELATIONSHIP</w:t>
          </w:r>
        </w:sdtContent>
      </w:sdt>
    </w:p>
    <w:p w14:paraId="1C7C77FE" w14:textId="5CAC1335" w:rsidR="00B823AA" w:rsidRDefault="007B7717" w:rsidP="00B823AA">
      <w:pPr>
        <w:pStyle w:val="Title2"/>
      </w:pPr>
      <w:r>
        <w:t>GROUP 07</w:t>
      </w:r>
    </w:p>
    <w:p w14:paraId="4EF1DD96" w14:textId="72A41A3D" w:rsidR="00602F4A" w:rsidRDefault="00602F4A" w:rsidP="00B823AA">
      <w:pPr>
        <w:pStyle w:val="Title2"/>
      </w:pPr>
      <w:r>
        <w:t>20127</w:t>
      </w:r>
      <w:r w:rsidR="00C55154">
        <w:t>449</w:t>
      </w:r>
      <w:r>
        <w:t xml:space="preserve"> – Tran Quoc Bao</w:t>
      </w:r>
    </w:p>
    <w:p w14:paraId="4327A146" w14:textId="3E8E58DA" w:rsidR="00602F4A" w:rsidRDefault="00602F4A" w:rsidP="00602F4A">
      <w:pPr>
        <w:pStyle w:val="Title2"/>
      </w:pPr>
      <w:r>
        <w:t>20127452 – Ho Dang Cao</w:t>
      </w:r>
    </w:p>
    <w:p w14:paraId="75F36A26" w14:textId="1DD56DA8" w:rsidR="00602F4A" w:rsidRDefault="00602F4A" w:rsidP="00602F4A">
      <w:pPr>
        <w:pStyle w:val="Title2"/>
      </w:pPr>
      <w:r>
        <w:t>20127</w:t>
      </w:r>
      <w:r w:rsidR="00C55154">
        <w:t>476</w:t>
      </w:r>
      <w:r>
        <w:t xml:space="preserve"> – Do Duc Duy</w:t>
      </w:r>
    </w:p>
    <w:p w14:paraId="4CB4B102" w14:textId="16D88B8E" w:rsidR="00602F4A" w:rsidRDefault="00602F4A" w:rsidP="00602F4A">
      <w:pPr>
        <w:pStyle w:val="Title2"/>
      </w:pPr>
      <w:r>
        <w:t>20127</w:t>
      </w:r>
      <w:r w:rsidR="00812F4E">
        <w:t>567</w:t>
      </w:r>
      <w:r>
        <w:t xml:space="preserve"> </w:t>
      </w:r>
      <w:r w:rsidR="007B7717">
        <w:t>–</w:t>
      </w:r>
      <w:r>
        <w:t xml:space="preserve"> </w:t>
      </w:r>
      <w:r w:rsidR="007B7717">
        <w:t>Le Nguyen Binh Nam</w:t>
      </w:r>
    </w:p>
    <w:p w14:paraId="0E5AA2E5" w14:textId="4627D766" w:rsidR="00DF32A1" w:rsidRDefault="00602F4A">
      <w:pPr>
        <w:pStyle w:val="Title"/>
      </w:pPr>
      <w:r>
        <w:t>Instructor</w:t>
      </w:r>
      <w:r w:rsidR="00DF32A1">
        <w:t>s</w:t>
      </w:r>
      <w:r>
        <w:t xml:space="preserve">: </w:t>
      </w:r>
    </w:p>
    <w:p w14:paraId="10EA145F" w14:textId="1165EDA6" w:rsidR="00E81978" w:rsidRDefault="00602F4A">
      <w:pPr>
        <w:pStyle w:val="Title"/>
      </w:pPr>
      <w:r>
        <w:t>Dr.</w:t>
      </w:r>
      <w:r w:rsidR="00812F4E">
        <w:t xml:space="preserve"> </w:t>
      </w:r>
      <w:r>
        <w:t>Bui Tien Len</w:t>
      </w:r>
    </w:p>
    <w:p w14:paraId="7CC9EE8F" w14:textId="2C2D8432" w:rsidR="004143AF" w:rsidRDefault="00F44AF7">
      <w:pPr>
        <w:pStyle w:val="Title"/>
      </w:pPr>
      <w:r>
        <w:t>Dr</w:t>
      </w:r>
      <w:r w:rsidR="004143AF">
        <w:t>. Le Ngoc Thanh</w:t>
      </w:r>
    </w:p>
    <w:p w14:paraId="7F1C45F7" w14:textId="2E9E3487" w:rsidR="00E81978" w:rsidRDefault="00E81978" w:rsidP="00B823AA">
      <w:pPr>
        <w:pStyle w:val="Title2"/>
      </w:pPr>
    </w:p>
    <w:p w14:paraId="28B1C6C4" w14:textId="47230A45" w:rsidR="007B7717" w:rsidRDefault="007B7717" w:rsidP="00B823AA">
      <w:pPr>
        <w:pStyle w:val="Title2"/>
      </w:pPr>
    </w:p>
    <w:p w14:paraId="264DD455" w14:textId="12D77D80" w:rsidR="007B7717" w:rsidRDefault="007B7717" w:rsidP="00B823AA">
      <w:pPr>
        <w:pStyle w:val="Title2"/>
      </w:pPr>
    </w:p>
    <w:p w14:paraId="6FF648F3" w14:textId="56598DFC" w:rsidR="007B7717" w:rsidRDefault="007B7717" w:rsidP="00B823AA">
      <w:pPr>
        <w:pStyle w:val="Title2"/>
      </w:pPr>
    </w:p>
    <w:p w14:paraId="44A8D231" w14:textId="1B946CE2" w:rsidR="007B7717" w:rsidRDefault="007B7717" w:rsidP="00B823AA">
      <w:pPr>
        <w:pStyle w:val="Title2"/>
      </w:pPr>
    </w:p>
    <w:p w14:paraId="2821CDBB" w14:textId="33DE382E" w:rsidR="007B7717" w:rsidRDefault="007B7717" w:rsidP="00B823AA">
      <w:pPr>
        <w:pStyle w:val="Title2"/>
      </w:pPr>
    </w:p>
    <w:p w14:paraId="6F1E0DDB" w14:textId="6F067FE5" w:rsidR="007B7717" w:rsidRDefault="007B7717" w:rsidP="00B823AA">
      <w:pPr>
        <w:pStyle w:val="Title2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491907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A6F9B6" w14:textId="465D91A1" w:rsidR="00CB323E" w:rsidRDefault="00CB323E">
          <w:pPr>
            <w:pStyle w:val="TOCHeading"/>
          </w:pPr>
          <w:r>
            <w:t>Contents</w:t>
          </w:r>
        </w:p>
        <w:p w14:paraId="4190C559" w14:textId="4B940809" w:rsidR="00E16FC0" w:rsidRDefault="00CB323E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89296" w:history="1">
            <w:r w:rsidR="00E16FC0" w:rsidRPr="006569FE">
              <w:rPr>
                <w:rStyle w:val="Hyperlink"/>
                <w:noProof/>
              </w:rPr>
              <w:t>EVALUATIONS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_Toc129989296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3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69EFBF85" w14:textId="5E503F8E" w:rsidR="00E16FC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297" w:history="1">
            <w:r w:rsidR="00E16FC0" w:rsidRPr="006569FE">
              <w:rPr>
                <w:rStyle w:val="Hyperlink"/>
                <w:noProof/>
              </w:rPr>
              <w:t>LEVEL OF COMPLETION OF REQUIREMENTS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_Toc129989297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3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2D934981" w14:textId="3D48A6F0" w:rsidR="00E16FC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298" w:history="1">
            <w:r w:rsidR="00E16FC0" w:rsidRPr="006569FE">
              <w:rPr>
                <w:rStyle w:val="Hyperlink"/>
                <w:noProof/>
              </w:rPr>
              <w:t>LEVEL OF COMPLETION OF MEMBERS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_Toc129989298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3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06779AD4" w14:textId="0B0864AB" w:rsidR="00E16FC0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299" w:history="1">
            <w:r w:rsidR="00E16FC0" w:rsidRPr="006569FE">
              <w:rPr>
                <w:rStyle w:val="Hyperlink"/>
                <w:noProof/>
              </w:rPr>
              <w:t>DETAILED ALGORITHM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_Toc129989299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4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357B7D00" w14:textId="0D655574" w:rsidR="00E16FC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0" w:history="1">
            <w:r w:rsidR="00E16FC0" w:rsidRPr="006569FE">
              <w:rPr>
                <w:rStyle w:val="Hyperlink"/>
                <w:noProof/>
              </w:rPr>
              <w:t>DATA CRAWLING AND REPROCESSING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_Toc129989300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4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5D773580" w14:textId="6DF55612" w:rsidR="00E16FC0" w:rsidRDefault="00000000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1" w:history="1">
            <w:r w:rsidR="00E16FC0" w:rsidRPr="006569FE">
              <w:rPr>
                <w:rStyle w:val="Hyperlink"/>
                <w:noProof/>
              </w:rPr>
              <w:t>DATA CRAWLING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_Toc129989301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4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414C5ACC" w14:textId="14CD58A6" w:rsidR="00E16FC0" w:rsidRDefault="00000000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2" w:history="1">
            <w:r w:rsidR="00E16FC0" w:rsidRPr="006569FE">
              <w:rPr>
                <w:rStyle w:val="Hyperlink"/>
                <w:noProof/>
              </w:rPr>
              <w:t>PRE-PROCESSING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_Toc129989302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6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29442225" w14:textId="5F660AFC" w:rsidR="00E16FC0" w:rsidRDefault="00000000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3" w:history="1">
            <w:r w:rsidR="00E16FC0" w:rsidRPr="006569FE">
              <w:rPr>
                <w:rStyle w:val="Hyperlink"/>
                <w:noProof/>
              </w:rPr>
              <w:t>Store data and reuse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_Toc129989303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7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35DEBDB5" w14:textId="3CB4B9F7" w:rsidR="00E16FC0" w:rsidRDefault="0000000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4" w:history="1">
            <w:r w:rsidR="00E16FC0" w:rsidRPr="006569FE">
              <w:rPr>
                <w:rStyle w:val="Hyperlink"/>
                <w:noProof/>
              </w:rPr>
              <w:t>VISUALIZATION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_Toc129989304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8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3D20A18B" w14:textId="09F7453F" w:rsidR="00E16FC0" w:rsidRDefault="00000000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5" w:history="1">
            <w:r w:rsidR="00E16FC0" w:rsidRPr="006569FE">
              <w:rPr>
                <w:rStyle w:val="Hyperlink"/>
                <w:noProof/>
              </w:rPr>
              <w:t>I.</w:t>
            </w:r>
            <w:r w:rsidR="00E16FC0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E16FC0" w:rsidRPr="006569FE">
              <w:rPr>
                <w:rStyle w:val="Hyperlink"/>
                <w:noProof/>
              </w:rPr>
              <w:t>Scatter Charts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_Toc129989305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8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27E234B4" w14:textId="19F1F8EF" w:rsidR="00E16FC0" w:rsidRDefault="00000000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6" w:history="1">
            <w:r w:rsidR="00E16FC0" w:rsidRPr="006569FE">
              <w:rPr>
                <w:rStyle w:val="Hyperlink"/>
                <w:noProof/>
              </w:rPr>
              <w:t>II.</w:t>
            </w:r>
            <w:r w:rsidR="00E16FC0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E16FC0" w:rsidRPr="006569FE">
              <w:rPr>
                <w:rStyle w:val="Hyperlink"/>
                <w:noProof/>
              </w:rPr>
              <w:t>Radar Charts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_Toc129989306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10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2C0CA3C0" w14:textId="25DE8A88" w:rsidR="00E16FC0" w:rsidRDefault="00000000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7" w:history="1">
            <w:r w:rsidR="00E16FC0" w:rsidRPr="006569FE">
              <w:rPr>
                <w:rStyle w:val="Hyperlink"/>
                <w:noProof/>
              </w:rPr>
              <w:t>III.</w:t>
            </w:r>
            <w:r w:rsidR="00E16FC0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E16FC0" w:rsidRPr="006569FE">
              <w:rPr>
                <w:rStyle w:val="Hyperlink"/>
                <w:noProof/>
              </w:rPr>
              <w:t>Percent Bar Charts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_Toc129989307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10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7BF2C5BA" w14:textId="72309DA8" w:rsidR="00E16FC0" w:rsidRDefault="00000000">
          <w:pPr>
            <w:pStyle w:val="TOC3"/>
            <w:tabs>
              <w:tab w:val="left" w:pos="1680"/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8" w:history="1">
            <w:r w:rsidR="00E16FC0" w:rsidRPr="006569FE">
              <w:rPr>
                <w:rStyle w:val="Hyperlink"/>
                <w:noProof/>
              </w:rPr>
              <w:t>IV.</w:t>
            </w:r>
            <w:r w:rsidR="00E16FC0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E16FC0" w:rsidRPr="006569FE">
              <w:rPr>
                <w:rStyle w:val="Hyperlink"/>
                <w:noProof/>
              </w:rPr>
              <w:t>Donut Charts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_Toc129989308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12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2B986DA1" w14:textId="356D7572" w:rsidR="00E16FC0" w:rsidRDefault="0000000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29989309" w:history="1">
            <w:r w:rsidR="00E16FC0" w:rsidRPr="006569FE">
              <w:rPr>
                <w:rStyle w:val="Hyperlink"/>
                <w:noProof/>
              </w:rPr>
              <w:t>References</w:t>
            </w:r>
            <w:r w:rsidR="00E16FC0">
              <w:rPr>
                <w:noProof/>
                <w:webHidden/>
              </w:rPr>
              <w:tab/>
            </w:r>
            <w:r w:rsidR="00E16FC0">
              <w:rPr>
                <w:noProof/>
                <w:webHidden/>
              </w:rPr>
              <w:fldChar w:fldCharType="begin"/>
            </w:r>
            <w:r w:rsidR="00E16FC0">
              <w:rPr>
                <w:noProof/>
                <w:webHidden/>
              </w:rPr>
              <w:instrText xml:space="preserve"> PAGEREF _Toc129989309 \h </w:instrText>
            </w:r>
            <w:r w:rsidR="00E16FC0">
              <w:rPr>
                <w:noProof/>
                <w:webHidden/>
              </w:rPr>
            </w:r>
            <w:r w:rsidR="00E16FC0">
              <w:rPr>
                <w:noProof/>
                <w:webHidden/>
              </w:rPr>
              <w:fldChar w:fldCharType="separate"/>
            </w:r>
            <w:r w:rsidR="00E16FC0">
              <w:rPr>
                <w:noProof/>
                <w:webHidden/>
              </w:rPr>
              <w:t>13</w:t>
            </w:r>
            <w:r w:rsidR="00E16FC0">
              <w:rPr>
                <w:noProof/>
                <w:webHidden/>
              </w:rPr>
              <w:fldChar w:fldCharType="end"/>
            </w:r>
          </w:hyperlink>
        </w:p>
        <w:p w14:paraId="0EC68BF8" w14:textId="11B2731C" w:rsidR="00CB323E" w:rsidRDefault="00CB323E">
          <w:r>
            <w:rPr>
              <w:b/>
              <w:bCs/>
              <w:noProof/>
            </w:rPr>
            <w:fldChar w:fldCharType="end"/>
          </w:r>
        </w:p>
      </w:sdtContent>
    </w:sdt>
    <w:p w14:paraId="1EC58FA9" w14:textId="77777777" w:rsidR="007B7717" w:rsidRDefault="007B7717" w:rsidP="00B823AA">
      <w:pPr>
        <w:pStyle w:val="Title2"/>
      </w:pPr>
    </w:p>
    <w:p w14:paraId="2859A612" w14:textId="51CDF9B1" w:rsidR="00E81978" w:rsidRDefault="00E81978"/>
    <w:p w14:paraId="65F0CAB9" w14:textId="0CA1F91F" w:rsidR="00C55154" w:rsidRDefault="00C55154"/>
    <w:p w14:paraId="3CDEDCCC" w14:textId="1CF4E10D" w:rsidR="00C55154" w:rsidRDefault="00C55154"/>
    <w:p w14:paraId="796A6A2A" w14:textId="2C860654" w:rsidR="00C55154" w:rsidRDefault="00C55154"/>
    <w:p w14:paraId="2CAD8E8C" w14:textId="4933DE0D" w:rsidR="00C55154" w:rsidRDefault="00C55154"/>
    <w:p w14:paraId="65DA69A5" w14:textId="77777777" w:rsidR="002C55EC" w:rsidRDefault="002C55EC"/>
    <w:p w14:paraId="7F17B121" w14:textId="77777777" w:rsidR="00C55154" w:rsidRDefault="00C55154"/>
    <w:p w14:paraId="74EAFEE2" w14:textId="3A79C43D" w:rsidR="00E81978" w:rsidRDefault="00D5039D" w:rsidP="00D5039D">
      <w:pPr>
        <w:pStyle w:val="Heading1"/>
      </w:pPr>
      <w:bookmarkStart w:id="0" w:name="_Toc129989296"/>
      <w:r>
        <w:t>EVALUATIONS</w:t>
      </w:r>
      <w:bookmarkEnd w:id="0"/>
    </w:p>
    <w:p w14:paraId="7641213B" w14:textId="5352E60C" w:rsidR="00E81978" w:rsidRDefault="00D5039D" w:rsidP="00C31D30">
      <w:pPr>
        <w:pStyle w:val="Heading2"/>
      </w:pPr>
      <w:bookmarkStart w:id="1" w:name="_Toc129989297"/>
      <w:r>
        <w:t xml:space="preserve">LEVEL OF COMPLETION </w:t>
      </w:r>
      <w:r w:rsidRPr="00D5039D">
        <w:t>OF REQUIREMENT</w:t>
      </w:r>
      <w:r>
        <w:t>S</w:t>
      </w:r>
      <w:bookmarkEnd w:id="1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553"/>
        <w:gridCol w:w="6524"/>
        <w:gridCol w:w="1323"/>
        <w:gridCol w:w="1176"/>
      </w:tblGrid>
      <w:tr w:rsidR="00D5039D" w14:paraId="5DEC9838" w14:textId="77777777" w:rsidTr="00F65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6E9F792C" w14:textId="0E66403C" w:rsidR="00D5039D" w:rsidRDefault="00C55154" w:rsidP="00C55154">
            <w:pPr>
              <w:ind w:firstLine="0"/>
              <w:jc w:val="center"/>
            </w:pPr>
            <w:r>
              <w:t>ID</w:t>
            </w:r>
          </w:p>
        </w:tc>
        <w:tc>
          <w:tcPr>
            <w:tcW w:w="6930" w:type="dxa"/>
          </w:tcPr>
          <w:p w14:paraId="76F86FF6" w14:textId="34E5A030" w:rsidR="00D5039D" w:rsidRDefault="00C55154" w:rsidP="00C55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900" w:type="dxa"/>
          </w:tcPr>
          <w:p w14:paraId="33EC2E9F" w14:textId="3E8D9E89" w:rsidR="00D5039D" w:rsidRDefault="00C55154" w:rsidP="00C55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188" w:type="dxa"/>
          </w:tcPr>
          <w:p w14:paraId="06C56627" w14:textId="10E79926" w:rsidR="00D5039D" w:rsidRDefault="00C55154" w:rsidP="00C55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F6565D" w:rsidRPr="00F6565D" w14:paraId="1197F8D1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hideMark/>
          </w:tcPr>
          <w:p w14:paraId="00D01D90" w14:textId="77777777" w:rsidR="00F6565D" w:rsidRPr="00F6565D" w:rsidRDefault="00F6565D" w:rsidP="00F6565D">
            <w:pPr>
              <w:ind w:firstLine="0"/>
              <w:jc w:val="center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6930" w:type="dxa"/>
            <w:hideMark/>
          </w:tcPr>
          <w:p w14:paraId="4B0ABDE8" w14:textId="77777777" w:rsidR="00F6565D" w:rsidRPr="00F6565D" w:rsidRDefault="00F6565D" w:rsidP="00F656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data crawling, pre-processing</w:t>
            </w:r>
          </w:p>
        </w:tc>
        <w:tc>
          <w:tcPr>
            <w:tcW w:w="900" w:type="dxa"/>
            <w:hideMark/>
          </w:tcPr>
          <w:p w14:paraId="762447A5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20127452</w:t>
            </w:r>
          </w:p>
        </w:tc>
        <w:tc>
          <w:tcPr>
            <w:tcW w:w="1188" w:type="dxa"/>
            <w:hideMark/>
          </w:tcPr>
          <w:p w14:paraId="68DD6C7D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100%</w:t>
            </w:r>
          </w:p>
        </w:tc>
      </w:tr>
      <w:tr w:rsidR="00F6565D" w:rsidRPr="00F6565D" w14:paraId="70FDABDA" w14:textId="77777777" w:rsidTr="00F6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hideMark/>
          </w:tcPr>
          <w:p w14:paraId="0E3111A4" w14:textId="77777777" w:rsidR="00F6565D" w:rsidRPr="00F6565D" w:rsidRDefault="00F6565D" w:rsidP="00F6565D">
            <w:pPr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6930" w:type="dxa"/>
            <w:hideMark/>
          </w:tcPr>
          <w:p w14:paraId="0B7E7E66" w14:textId="77777777" w:rsidR="00F6565D" w:rsidRPr="00F6565D" w:rsidRDefault="00F6565D" w:rsidP="00F656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scatter chart - correlation between 2 attributes</w:t>
            </w:r>
          </w:p>
        </w:tc>
        <w:tc>
          <w:tcPr>
            <w:tcW w:w="900" w:type="dxa"/>
            <w:hideMark/>
          </w:tcPr>
          <w:p w14:paraId="0EC3BCEA" w14:textId="77777777" w:rsidR="00F6565D" w:rsidRPr="00F6565D" w:rsidRDefault="00F6565D" w:rsidP="00F656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20127452</w:t>
            </w:r>
          </w:p>
        </w:tc>
        <w:tc>
          <w:tcPr>
            <w:tcW w:w="1188" w:type="dxa"/>
            <w:hideMark/>
          </w:tcPr>
          <w:p w14:paraId="063316C8" w14:textId="77777777" w:rsidR="00F6565D" w:rsidRPr="00F6565D" w:rsidRDefault="00F6565D" w:rsidP="00F656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100%</w:t>
            </w:r>
          </w:p>
        </w:tc>
      </w:tr>
      <w:tr w:rsidR="00F6565D" w:rsidRPr="00F6565D" w14:paraId="0ABBC189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hideMark/>
          </w:tcPr>
          <w:p w14:paraId="4EB6C90C" w14:textId="77777777" w:rsidR="00F6565D" w:rsidRPr="00F6565D" w:rsidRDefault="00F6565D" w:rsidP="00F6565D">
            <w:pPr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US"/>
              </w:rPr>
              <w:t>3</w:t>
            </w:r>
          </w:p>
        </w:tc>
        <w:tc>
          <w:tcPr>
            <w:tcW w:w="6930" w:type="dxa"/>
            <w:hideMark/>
          </w:tcPr>
          <w:p w14:paraId="554BBF21" w14:textId="77777777" w:rsidR="00F6565D" w:rsidRPr="00F6565D" w:rsidRDefault="00F6565D" w:rsidP="00F656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radar chart - attributes comparison between continents</w:t>
            </w:r>
          </w:p>
        </w:tc>
        <w:tc>
          <w:tcPr>
            <w:tcW w:w="900" w:type="dxa"/>
            <w:hideMark/>
          </w:tcPr>
          <w:p w14:paraId="55F032CC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20127452</w:t>
            </w:r>
          </w:p>
        </w:tc>
        <w:tc>
          <w:tcPr>
            <w:tcW w:w="1188" w:type="dxa"/>
            <w:hideMark/>
          </w:tcPr>
          <w:p w14:paraId="7AD9A5D4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100%</w:t>
            </w:r>
          </w:p>
        </w:tc>
      </w:tr>
      <w:tr w:rsidR="00F6565D" w:rsidRPr="00F6565D" w14:paraId="7A9ACC54" w14:textId="77777777" w:rsidTr="00F6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hideMark/>
          </w:tcPr>
          <w:p w14:paraId="5FFC60A3" w14:textId="77777777" w:rsidR="00F6565D" w:rsidRPr="00F6565D" w:rsidRDefault="00F6565D" w:rsidP="00F6565D">
            <w:pPr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US"/>
              </w:rPr>
              <w:t>4</w:t>
            </w:r>
          </w:p>
        </w:tc>
        <w:tc>
          <w:tcPr>
            <w:tcW w:w="6930" w:type="dxa"/>
            <w:hideMark/>
          </w:tcPr>
          <w:p w14:paraId="70142C12" w14:textId="1B0F4EDC" w:rsidR="00F6565D" w:rsidRPr="00F6565D" w:rsidRDefault="00F6565D" w:rsidP="00F656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% bar chart - % of attributes of each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 xml:space="preserve"> </w:t>
            </w: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continent</w:t>
            </w:r>
          </w:p>
        </w:tc>
        <w:tc>
          <w:tcPr>
            <w:tcW w:w="900" w:type="dxa"/>
            <w:hideMark/>
          </w:tcPr>
          <w:p w14:paraId="50EBAD18" w14:textId="77777777" w:rsidR="00F6565D" w:rsidRPr="00F6565D" w:rsidRDefault="00F6565D" w:rsidP="00F656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20127452</w:t>
            </w:r>
          </w:p>
        </w:tc>
        <w:tc>
          <w:tcPr>
            <w:tcW w:w="1188" w:type="dxa"/>
            <w:hideMark/>
          </w:tcPr>
          <w:p w14:paraId="7C5C439D" w14:textId="77777777" w:rsidR="00F6565D" w:rsidRPr="00F6565D" w:rsidRDefault="00F6565D" w:rsidP="00F656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100%</w:t>
            </w:r>
          </w:p>
        </w:tc>
      </w:tr>
      <w:tr w:rsidR="00F6565D" w:rsidRPr="00F6565D" w14:paraId="104018C9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hideMark/>
          </w:tcPr>
          <w:p w14:paraId="1F9D9ABE" w14:textId="77777777" w:rsidR="00F6565D" w:rsidRPr="00F6565D" w:rsidRDefault="00F6565D" w:rsidP="00F6565D">
            <w:pPr>
              <w:ind w:firstLin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6930" w:type="dxa"/>
            <w:hideMark/>
          </w:tcPr>
          <w:p w14:paraId="7C4637F9" w14:textId="77777777" w:rsidR="00F6565D" w:rsidRPr="00F6565D" w:rsidRDefault="00F6565D" w:rsidP="00F656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donut chart - % cases contribution of continents</w:t>
            </w:r>
          </w:p>
        </w:tc>
        <w:tc>
          <w:tcPr>
            <w:tcW w:w="900" w:type="dxa"/>
            <w:hideMark/>
          </w:tcPr>
          <w:p w14:paraId="2CDE3A34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20127452</w:t>
            </w:r>
          </w:p>
        </w:tc>
        <w:tc>
          <w:tcPr>
            <w:tcW w:w="1188" w:type="dxa"/>
            <w:hideMark/>
          </w:tcPr>
          <w:p w14:paraId="646BA259" w14:textId="77777777" w:rsidR="00F6565D" w:rsidRPr="00F6565D" w:rsidRDefault="00F6565D" w:rsidP="00F656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US"/>
              </w:rPr>
            </w:pPr>
            <w:r w:rsidRPr="00F6565D">
              <w:rPr>
                <w:rFonts w:ascii="Times New Roman" w:eastAsia="Times New Roman" w:hAnsi="Times New Roman" w:cs="Times New Roman"/>
                <w:color w:val="000000"/>
                <w:kern w:val="0"/>
                <w:lang w:eastAsia="en-US"/>
              </w:rPr>
              <w:t>100%</w:t>
            </w:r>
          </w:p>
        </w:tc>
      </w:tr>
      <w:tr w:rsidR="00D5039D" w14:paraId="05CD4769" w14:textId="77777777" w:rsidTr="00F6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8988312" w14:textId="77777777" w:rsidR="00D5039D" w:rsidRPr="00F6565D" w:rsidRDefault="00D5039D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6DE92480" w14:textId="77777777" w:rsidR="00D5039D" w:rsidRDefault="00D5039D" w:rsidP="00D50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42A2FF9" w14:textId="77777777" w:rsidR="00D5039D" w:rsidRDefault="00D5039D" w:rsidP="00D5039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017F2579" w14:textId="19431A03" w:rsidR="00D5039D" w:rsidRDefault="00C55154" w:rsidP="00C55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55154" w14:paraId="7524A1BD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F394051" w14:textId="77777777" w:rsidR="00C55154" w:rsidRPr="00F6565D" w:rsidRDefault="00C55154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4265391A" w14:textId="77777777" w:rsidR="00C55154" w:rsidRDefault="00C55154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04C748C" w14:textId="77777777" w:rsidR="00C55154" w:rsidRDefault="00C55154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01FF5C7" w14:textId="67F2698F" w:rsidR="00C55154" w:rsidRDefault="00C55154" w:rsidP="00C55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55154" w14:paraId="18721C1C" w14:textId="77777777" w:rsidTr="00F6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95DD6AF" w14:textId="77777777" w:rsidR="00C55154" w:rsidRPr="00F6565D" w:rsidRDefault="00C55154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4001B757" w14:textId="77777777" w:rsidR="00C55154" w:rsidRDefault="00C55154" w:rsidP="00C551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CE34E30" w14:textId="77777777" w:rsidR="00C55154" w:rsidRDefault="00C55154" w:rsidP="00C551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573B4926" w14:textId="59C87448" w:rsidR="00C55154" w:rsidRDefault="00C55154" w:rsidP="00C55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6565D" w14:paraId="53883D83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D3E28A3" w14:textId="77777777" w:rsidR="00F6565D" w:rsidRPr="00F6565D" w:rsidRDefault="00F6565D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34A9E921" w14:textId="77777777" w:rsidR="00F6565D" w:rsidRDefault="00F6565D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56170C0" w14:textId="77777777" w:rsidR="00F6565D" w:rsidRDefault="00F6565D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362F66D1" w14:textId="77777777" w:rsidR="00F6565D" w:rsidRDefault="00F6565D" w:rsidP="00C55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65D" w14:paraId="0B385B5C" w14:textId="77777777" w:rsidTr="00F65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6352B4A" w14:textId="77777777" w:rsidR="00F6565D" w:rsidRPr="00F6565D" w:rsidRDefault="00F6565D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00CA82FD" w14:textId="77777777" w:rsidR="00F6565D" w:rsidRDefault="00F6565D" w:rsidP="00C551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40FD3DD" w14:textId="77777777" w:rsidR="00F6565D" w:rsidRDefault="00F6565D" w:rsidP="00C5515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1E3FA8B8" w14:textId="77777777" w:rsidR="00F6565D" w:rsidRDefault="00F6565D" w:rsidP="00C55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65D" w14:paraId="3A327912" w14:textId="77777777" w:rsidTr="00F65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7271F21" w14:textId="77777777" w:rsidR="00F6565D" w:rsidRPr="00F6565D" w:rsidRDefault="00F6565D" w:rsidP="00F6565D">
            <w:pPr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6930" w:type="dxa"/>
          </w:tcPr>
          <w:p w14:paraId="32E235CB" w14:textId="77777777" w:rsidR="00F6565D" w:rsidRDefault="00F6565D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B366984" w14:textId="77777777" w:rsidR="00F6565D" w:rsidRDefault="00F6565D" w:rsidP="00C5515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8" w:type="dxa"/>
          </w:tcPr>
          <w:p w14:paraId="617AAC57" w14:textId="77777777" w:rsidR="00F6565D" w:rsidRDefault="00F6565D" w:rsidP="00C55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504CED" w14:textId="28520953" w:rsidR="00D5039D" w:rsidRDefault="00D5039D" w:rsidP="00D5039D">
      <w:pPr>
        <w:ind w:firstLine="0"/>
      </w:pPr>
    </w:p>
    <w:p w14:paraId="6E3C88EB" w14:textId="77777777" w:rsidR="00C55154" w:rsidRPr="00D5039D" w:rsidRDefault="00C55154" w:rsidP="00D5039D">
      <w:pPr>
        <w:ind w:firstLine="0"/>
      </w:pPr>
    </w:p>
    <w:p w14:paraId="7F810F33" w14:textId="4120B85B" w:rsidR="00D5039D" w:rsidRDefault="00D5039D" w:rsidP="00D5039D">
      <w:pPr>
        <w:pStyle w:val="Heading2"/>
      </w:pPr>
      <w:bookmarkStart w:id="2" w:name="_Toc129989298"/>
      <w:r w:rsidRPr="00D5039D">
        <w:t>LEVEL OF COMPLETION OF MEMBER</w:t>
      </w:r>
      <w:r>
        <w:t>S</w:t>
      </w:r>
      <w:bookmarkEnd w:id="2"/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2700"/>
        <w:gridCol w:w="3540"/>
        <w:gridCol w:w="3120"/>
      </w:tblGrid>
      <w:tr w:rsidR="00C55154" w14:paraId="1E838B43" w14:textId="77777777" w:rsidTr="00C55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0" w:type="dxa"/>
          </w:tcPr>
          <w:p w14:paraId="3F0BE29A" w14:textId="4A7B79DB" w:rsidR="00C55154" w:rsidRDefault="00C55154" w:rsidP="00C55154">
            <w:r>
              <w:t>ID</w:t>
            </w:r>
          </w:p>
        </w:tc>
        <w:tc>
          <w:tcPr>
            <w:tcW w:w="3540" w:type="dxa"/>
          </w:tcPr>
          <w:p w14:paraId="4600F594" w14:textId="5DA626E3" w:rsidR="00C55154" w:rsidRDefault="00C55154" w:rsidP="00C55154">
            <w:r>
              <w:t>FULL NAME</w:t>
            </w:r>
          </w:p>
        </w:tc>
        <w:tc>
          <w:tcPr>
            <w:tcW w:w="3120" w:type="dxa"/>
          </w:tcPr>
          <w:p w14:paraId="2DD9FB1E" w14:textId="4FF32668" w:rsidR="00C55154" w:rsidRDefault="00C55154" w:rsidP="00C55154">
            <w:pPr>
              <w:jc w:val="center"/>
            </w:pPr>
            <w:r>
              <w:t>LEVEL</w:t>
            </w:r>
          </w:p>
        </w:tc>
      </w:tr>
      <w:tr w:rsidR="00C55154" w14:paraId="3AFAB558" w14:textId="77777777" w:rsidTr="00C55154">
        <w:tc>
          <w:tcPr>
            <w:tcW w:w="2700" w:type="dxa"/>
          </w:tcPr>
          <w:p w14:paraId="37824941" w14:textId="41574943" w:rsidR="00C55154" w:rsidRDefault="00C55154" w:rsidP="00C55154">
            <w:r>
              <w:t>20127449</w:t>
            </w:r>
          </w:p>
        </w:tc>
        <w:tc>
          <w:tcPr>
            <w:tcW w:w="3540" w:type="dxa"/>
          </w:tcPr>
          <w:p w14:paraId="1C411A22" w14:textId="3D5AF8B1" w:rsidR="00C55154" w:rsidRDefault="00C55154" w:rsidP="00C55154">
            <w:r>
              <w:t>TRAN QUOC BAO</w:t>
            </w:r>
          </w:p>
        </w:tc>
        <w:tc>
          <w:tcPr>
            <w:tcW w:w="3120" w:type="dxa"/>
          </w:tcPr>
          <w:p w14:paraId="089443D3" w14:textId="27382E4E" w:rsidR="00C55154" w:rsidRDefault="00C55154" w:rsidP="00C55154">
            <w:pPr>
              <w:jc w:val="center"/>
            </w:pPr>
            <w:r>
              <w:t>100%</w:t>
            </w:r>
          </w:p>
        </w:tc>
      </w:tr>
      <w:tr w:rsidR="00C55154" w14:paraId="260DCACA" w14:textId="77777777" w:rsidTr="00C55154">
        <w:tc>
          <w:tcPr>
            <w:tcW w:w="2700" w:type="dxa"/>
          </w:tcPr>
          <w:p w14:paraId="3F0BB395" w14:textId="71A44D3C" w:rsidR="00C55154" w:rsidRDefault="00C55154" w:rsidP="00C55154">
            <w:r>
              <w:t>20127452</w:t>
            </w:r>
          </w:p>
        </w:tc>
        <w:tc>
          <w:tcPr>
            <w:tcW w:w="3540" w:type="dxa"/>
          </w:tcPr>
          <w:p w14:paraId="3EF520F6" w14:textId="210D2B87" w:rsidR="00C55154" w:rsidRDefault="00C55154" w:rsidP="00C55154">
            <w:r>
              <w:t>HO DANG CAO</w:t>
            </w:r>
          </w:p>
        </w:tc>
        <w:tc>
          <w:tcPr>
            <w:tcW w:w="3120" w:type="dxa"/>
          </w:tcPr>
          <w:p w14:paraId="5CFE624B" w14:textId="7134B5B5" w:rsidR="00C55154" w:rsidRDefault="00C55154" w:rsidP="00C55154">
            <w:pPr>
              <w:jc w:val="center"/>
            </w:pPr>
            <w:r>
              <w:t>100%</w:t>
            </w:r>
          </w:p>
        </w:tc>
      </w:tr>
      <w:tr w:rsidR="00C55154" w14:paraId="53024B39" w14:textId="77777777" w:rsidTr="00C55154">
        <w:tc>
          <w:tcPr>
            <w:tcW w:w="2700" w:type="dxa"/>
          </w:tcPr>
          <w:p w14:paraId="7A295E4D" w14:textId="6F0EA57B" w:rsidR="00C55154" w:rsidRDefault="00C55154" w:rsidP="00C55154">
            <w:r>
              <w:t>20127476</w:t>
            </w:r>
          </w:p>
        </w:tc>
        <w:tc>
          <w:tcPr>
            <w:tcW w:w="3540" w:type="dxa"/>
          </w:tcPr>
          <w:p w14:paraId="2013B5A6" w14:textId="357EEE7A" w:rsidR="00C55154" w:rsidRDefault="00C55154" w:rsidP="00C55154">
            <w:r>
              <w:t>DO DUC DUY</w:t>
            </w:r>
          </w:p>
        </w:tc>
        <w:tc>
          <w:tcPr>
            <w:tcW w:w="3120" w:type="dxa"/>
          </w:tcPr>
          <w:p w14:paraId="2F2C5694" w14:textId="0E2BC815" w:rsidR="00C55154" w:rsidRDefault="00C55154" w:rsidP="00C55154">
            <w:pPr>
              <w:jc w:val="center"/>
            </w:pPr>
            <w:r>
              <w:t>100%</w:t>
            </w:r>
          </w:p>
        </w:tc>
      </w:tr>
      <w:tr w:rsidR="00C55154" w14:paraId="492F97FD" w14:textId="77777777" w:rsidTr="00C55154">
        <w:tc>
          <w:tcPr>
            <w:tcW w:w="2700" w:type="dxa"/>
          </w:tcPr>
          <w:p w14:paraId="1A0CB349" w14:textId="15EA6EB7" w:rsidR="00C55154" w:rsidRDefault="00C55154" w:rsidP="00C55154">
            <w:r>
              <w:t>20127</w:t>
            </w:r>
            <w:r w:rsidR="00812F4E">
              <w:t>567</w:t>
            </w:r>
          </w:p>
        </w:tc>
        <w:tc>
          <w:tcPr>
            <w:tcW w:w="3540" w:type="dxa"/>
          </w:tcPr>
          <w:p w14:paraId="7446A85F" w14:textId="4A32E00B" w:rsidR="00C55154" w:rsidRDefault="00C55154" w:rsidP="00C55154">
            <w:r>
              <w:t>LE NGUYEN BINH NAM</w:t>
            </w:r>
          </w:p>
        </w:tc>
        <w:tc>
          <w:tcPr>
            <w:tcW w:w="3120" w:type="dxa"/>
          </w:tcPr>
          <w:p w14:paraId="55B62ED5" w14:textId="40A793B0" w:rsidR="00C55154" w:rsidRDefault="00C55154" w:rsidP="00C55154">
            <w:pPr>
              <w:jc w:val="center"/>
            </w:pPr>
            <w:r>
              <w:t>100%</w:t>
            </w:r>
          </w:p>
        </w:tc>
      </w:tr>
    </w:tbl>
    <w:p w14:paraId="1F4D57AC" w14:textId="7AA398F7" w:rsidR="00C55154" w:rsidRDefault="00C55154" w:rsidP="00C55154">
      <w:pPr>
        <w:ind w:firstLine="0"/>
      </w:pPr>
    </w:p>
    <w:p w14:paraId="7130265A" w14:textId="0D5D2EA3" w:rsidR="00C55154" w:rsidRDefault="00C55154" w:rsidP="00C55154">
      <w:pPr>
        <w:ind w:firstLine="0"/>
      </w:pPr>
    </w:p>
    <w:p w14:paraId="4AD2D5A4" w14:textId="155AD7C9" w:rsidR="00C55154" w:rsidRDefault="00C55154" w:rsidP="00C55154">
      <w:pPr>
        <w:ind w:firstLine="0"/>
      </w:pPr>
    </w:p>
    <w:p w14:paraId="59150060" w14:textId="15BC5239" w:rsidR="00C55154" w:rsidRDefault="00C55154" w:rsidP="00C55154">
      <w:pPr>
        <w:ind w:firstLine="0"/>
      </w:pPr>
    </w:p>
    <w:p w14:paraId="74AB0508" w14:textId="5FED0A2D" w:rsidR="00C55154" w:rsidRDefault="00C55154" w:rsidP="00C55154">
      <w:pPr>
        <w:ind w:firstLine="0"/>
      </w:pPr>
    </w:p>
    <w:p w14:paraId="23AC4D5F" w14:textId="2420F401" w:rsidR="00C55154" w:rsidRDefault="00C55154" w:rsidP="00C55154">
      <w:pPr>
        <w:ind w:firstLine="0"/>
      </w:pPr>
    </w:p>
    <w:p w14:paraId="1F3D9093" w14:textId="17E01273" w:rsidR="00C55154" w:rsidRDefault="00C55154" w:rsidP="00C55154">
      <w:pPr>
        <w:ind w:firstLine="0"/>
      </w:pPr>
    </w:p>
    <w:p w14:paraId="0A307E5A" w14:textId="016BFB7F" w:rsidR="00C55154" w:rsidRDefault="00C55154" w:rsidP="00C55154">
      <w:pPr>
        <w:ind w:firstLine="0"/>
      </w:pPr>
    </w:p>
    <w:p w14:paraId="269BDE7A" w14:textId="44B2AFA9" w:rsidR="00C55154" w:rsidRDefault="00C55154" w:rsidP="00C55154">
      <w:pPr>
        <w:ind w:firstLine="0"/>
      </w:pPr>
    </w:p>
    <w:p w14:paraId="1609B45C" w14:textId="0D58F402" w:rsidR="00C55154" w:rsidRDefault="00C55154" w:rsidP="00C55154">
      <w:pPr>
        <w:ind w:firstLine="0"/>
      </w:pPr>
    </w:p>
    <w:p w14:paraId="2895A840" w14:textId="10646995" w:rsidR="00C55154" w:rsidRDefault="00C55154" w:rsidP="00C55154">
      <w:pPr>
        <w:ind w:firstLine="0"/>
      </w:pPr>
    </w:p>
    <w:p w14:paraId="773333CB" w14:textId="0256FB92" w:rsidR="00C55154" w:rsidRDefault="00C55154" w:rsidP="00C55154">
      <w:pPr>
        <w:ind w:firstLine="0"/>
      </w:pPr>
    </w:p>
    <w:p w14:paraId="5DFDB73A" w14:textId="77777777" w:rsidR="00C55154" w:rsidRPr="00C55154" w:rsidRDefault="00C55154" w:rsidP="00C55154">
      <w:pPr>
        <w:ind w:firstLine="0"/>
      </w:pPr>
    </w:p>
    <w:p w14:paraId="76B9168F" w14:textId="56C150C0" w:rsidR="00D5039D" w:rsidRPr="00D5039D" w:rsidRDefault="00D5039D" w:rsidP="00D5039D">
      <w:pPr>
        <w:pStyle w:val="Heading1"/>
      </w:pPr>
      <w:bookmarkStart w:id="3" w:name="_Toc129989299"/>
      <w:r>
        <w:t>DETAILED ALGORITHM</w:t>
      </w:r>
      <w:bookmarkEnd w:id="3"/>
    </w:p>
    <w:p w14:paraId="3BA4BB76" w14:textId="5C92DDAD" w:rsidR="00E81978" w:rsidRDefault="00F56349" w:rsidP="00F56349">
      <w:pPr>
        <w:pStyle w:val="Heading2"/>
      </w:pPr>
      <w:bookmarkStart w:id="4" w:name="_Toc129989300"/>
      <w:r>
        <w:t>DATA CRAWLING AND REPROCESSING</w:t>
      </w:r>
      <w:bookmarkEnd w:id="4"/>
    </w:p>
    <w:p w14:paraId="094F14EF" w14:textId="008C4D33" w:rsidR="00FD0545" w:rsidRPr="00FD0545" w:rsidRDefault="00FD0545" w:rsidP="00FD0545">
      <w:pPr>
        <w:pStyle w:val="Heading3"/>
      </w:pPr>
      <w:bookmarkStart w:id="5" w:name="_Toc129989301"/>
      <w:r>
        <w:t>DATA CRAWLING</w:t>
      </w:r>
      <w:bookmarkEnd w:id="5"/>
    </w:p>
    <w:p w14:paraId="16B1BF05" w14:textId="3605A77B" w:rsidR="00C078B4" w:rsidRDefault="00AE2090" w:rsidP="004245EE">
      <w:pPr>
        <w:jc w:val="both"/>
      </w:pPr>
      <w:r w:rsidRPr="00AE2090">
        <w:t xml:space="preserve">In this section, we will talk about the process of getting data from the data table in the Worldometer website </w:t>
      </w:r>
      <w:r w:rsidR="00C2705D" w:rsidRPr="00C2705D">
        <w:t>(</w:t>
      </w:r>
      <w:hyperlink r:id="rId9" w:history="1">
        <w:r w:rsidR="002F7276" w:rsidRPr="00BD06D2">
          <w:rPr>
            <w:rStyle w:val="Hyperlink"/>
          </w:rPr>
          <w:t>www.worldometers.info/coronavirus/</w:t>
        </w:r>
      </w:hyperlink>
      <w:r w:rsidR="00C2705D" w:rsidRPr="00C2705D">
        <w:t>)</w:t>
      </w:r>
      <w:r w:rsidR="00C2705D">
        <w:t xml:space="preserve">. </w:t>
      </w:r>
    </w:p>
    <w:p w14:paraId="7EAF5E19" w14:textId="38AF119C" w:rsidR="00C078B4" w:rsidRDefault="00C078B4" w:rsidP="00103B15">
      <w:pPr>
        <w:jc w:val="both"/>
      </w:pPr>
      <w:r w:rsidRPr="00C078B4">
        <w:rPr>
          <w:noProof/>
        </w:rPr>
        <w:drawing>
          <wp:inline distT="0" distB="0" distL="0" distR="0" wp14:anchorId="2F43627E" wp14:editId="12C927ED">
            <wp:extent cx="5943600" cy="127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890" w14:textId="77777777" w:rsidR="00AE2090" w:rsidRDefault="00AE2090" w:rsidP="00AE2090">
      <w:pPr>
        <w:ind w:firstLine="0"/>
        <w:jc w:val="both"/>
      </w:pPr>
      <w:r>
        <w:t>The algorithm will use 3 main libraries/modules, specifically:</w:t>
      </w:r>
    </w:p>
    <w:p w14:paraId="10A4AC30" w14:textId="77777777" w:rsidR="00AE2090" w:rsidRDefault="00AE2090" w:rsidP="00AE2090">
      <w:pPr>
        <w:ind w:firstLine="0"/>
        <w:jc w:val="both"/>
      </w:pPr>
      <w:r>
        <w:t>- Use selenium's webdriver function to access and get the HTML code of the website.</w:t>
      </w:r>
    </w:p>
    <w:p w14:paraId="186E790B" w14:textId="77777777" w:rsidR="00AE2090" w:rsidRDefault="00AE2090" w:rsidP="00AE2090">
      <w:pPr>
        <w:ind w:firstLine="0"/>
        <w:jc w:val="both"/>
      </w:pPr>
      <w:r>
        <w:t>- Use BeautifulSoup to extract data by tag from the obtained HTML code.</w:t>
      </w:r>
    </w:p>
    <w:p w14:paraId="61265909" w14:textId="77777777" w:rsidR="00AE2090" w:rsidRDefault="00AE2090" w:rsidP="00AE2090">
      <w:pPr>
        <w:ind w:firstLine="0"/>
        <w:jc w:val="both"/>
      </w:pPr>
      <w:r>
        <w:t>- Use re to extract the names of the data's attributes.</w:t>
      </w:r>
    </w:p>
    <w:p w14:paraId="17329766" w14:textId="77777777" w:rsidR="00AE2090" w:rsidRDefault="00AE2090" w:rsidP="00AE2090">
      <w:pPr>
        <w:ind w:firstLine="0"/>
        <w:jc w:val="both"/>
      </w:pPr>
      <w:r>
        <w:lastRenderedPageBreak/>
        <w:t>Observe that the data is all in the 'tr' tags. Each 'tr' tag corresponds to 1 object (1 row) in the data table. In there:</w:t>
      </w:r>
    </w:p>
    <w:p w14:paraId="7F256FC4" w14:textId="77777777" w:rsidR="004245EE" w:rsidRDefault="00AE2090" w:rsidP="004245EE">
      <w:pPr>
        <w:ind w:firstLine="0"/>
      </w:pPr>
      <w:r>
        <w:t>- The value of each attribute name cell is in the 'th' tag, but there is a 'br' tag in the middle.</w:t>
      </w:r>
    </w:p>
    <w:p w14:paraId="668D22FD" w14:textId="0326B61F" w:rsidR="00A91AFF" w:rsidRDefault="00A91AFF" w:rsidP="004245EE">
      <w:pPr>
        <w:ind w:firstLine="0"/>
        <w:jc w:val="center"/>
      </w:pPr>
      <w:r w:rsidRPr="00A91AFF">
        <w:rPr>
          <w:noProof/>
        </w:rPr>
        <w:drawing>
          <wp:inline distT="0" distB="0" distL="0" distR="0" wp14:anchorId="6A12A2BA" wp14:editId="25C25253">
            <wp:extent cx="1257475" cy="2010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F92" w14:textId="71D3974E" w:rsidR="00AE2090" w:rsidRDefault="00AE2090" w:rsidP="00CB031F">
      <w:pPr>
        <w:ind w:firstLine="0"/>
        <w:jc w:val="both"/>
      </w:pPr>
      <w:r>
        <w:t xml:space="preserve">- </w:t>
      </w:r>
      <w:r w:rsidRPr="00AE2090">
        <w:t>The value of each data cell is in the 'td' and 'a' tags.</w:t>
      </w:r>
    </w:p>
    <w:p w14:paraId="206E3BB5" w14:textId="3FF65B55" w:rsidR="00A91AFF" w:rsidRDefault="00A91AFF" w:rsidP="00504DED">
      <w:pPr>
        <w:jc w:val="center"/>
      </w:pPr>
      <w:r w:rsidRPr="00A91AFF">
        <w:rPr>
          <w:noProof/>
        </w:rPr>
        <w:drawing>
          <wp:inline distT="0" distB="0" distL="0" distR="0" wp14:anchorId="22EA1111" wp14:editId="089D78B8">
            <wp:extent cx="3801005" cy="1486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87E2" w14:textId="416333F1" w:rsidR="00504DED" w:rsidRDefault="00504DED" w:rsidP="00504DED">
      <w:pPr>
        <w:jc w:val="both"/>
      </w:pPr>
      <w:r w:rsidRPr="00504DED">
        <w:t xml:space="preserve">We'll ignore hidden rows - lines with style="display: none" attribute and </w:t>
      </w:r>
      <w:r>
        <w:t xml:space="preserve">we </w:t>
      </w:r>
      <w:r w:rsidRPr="00504DED">
        <w:t>take only the first 233 rows, which corresponds to the row number of the data table.</w:t>
      </w:r>
    </w:p>
    <w:p w14:paraId="7A1CC620" w14:textId="07F81D2A" w:rsidR="00A91AFF" w:rsidRDefault="00A91AFF" w:rsidP="00C038C6">
      <w:pPr>
        <w:jc w:val="center"/>
      </w:pPr>
      <w:r w:rsidRPr="00A91AFF">
        <w:rPr>
          <w:noProof/>
        </w:rPr>
        <w:drawing>
          <wp:inline distT="0" distB="0" distL="0" distR="0" wp14:anchorId="0BAC71EB" wp14:editId="719AFAB1">
            <wp:extent cx="3677163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FDD" w14:textId="77777777" w:rsidR="00504DED" w:rsidRDefault="00504DED" w:rsidP="00CB031F">
      <w:pPr>
        <w:ind w:firstLine="0"/>
        <w:jc w:val="both"/>
      </w:pPr>
      <w:r>
        <w:t>After getting the html code containing the rows in the data table, we divide it into two parts for different processing: the attribute name row and the value table.</w:t>
      </w:r>
    </w:p>
    <w:p w14:paraId="3E9C8850" w14:textId="5E7E3784" w:rsidR="00504DED" w:rsidRDefault="00504DED" w:rsidP="00CB031F">
      <w:pPr>
        <w:pStyle w:val="ListParagraph"/>
        <w:numPr>
          <w:ilvl w:val="0"/>
          <w:numId w:val="19"/>
        </w:numPr>
        <w:jc w:val="both"/>
      </w:pPr>
      <w:r>
        <w:t>Attribute row:</w:t>
      </w:r>
    </w:p>
    <w:p w14:paraId="7D8A30CD" w14:textId="60D5AE7E" w:rsidR="00504DED" w:rsidRDefault="00504DED" w:rsidP="009655EB">
      <w:pPr>
        <w:pStyle w:val="ListParagraph"/>
        <w:numPr>
          <w:ilvl w:val="1"/>
          <w:numId w:val="19"/>
        </w:numPr>
        <w:jc w:val="both"/>
      </w:pPr>
      <w:r>
        <w:t>Use re.findall with the syntax: &gt;([\w\d,/ ]*)&lt; to get a list containing the property names as follows:</w:t>
      </w:r>
    </w:p>
    <w:p w14:paraId="47AFC225" w14:textId="52E385A0" w:rsidR="0054396F" w:rsidRDefault="00706F37" w:rsidP="00504DED">
      <w:pPr>
        <w:ind w:left="720" w:firstLine="0"/>
        <w:jc w:val="center"/>
      </w:pPr>
      <w:r w:rsidRPr="00706F37">
        <w:rPr>
          <w:noProof/>
        </w:rPr>
        <w:lastRenderedPageBreak/>
        <w:drawing>
          <wp:inline distT="0" distB="0" distL="0" distR="0" wp14:anchorId="6ECEA84D" wp14:editId="091B7CAD">
            <wp:extent cx="5572903" cy="2667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C041" w14:textId="07345C35" w:rsidR="00504DED" w:rsidRDefault="00504DED" w:rsidP="009655EB">
      <w:pPr>
        <w:pStyle w:val="ListParagraph"/>
        <w:numPr>
          <w:ilvl w:val="1"/>
          <w:numId w:val="19"/>
        </w:numPr>
        <w:jc w:val="both"/>
      </w:pPr>
      <w:r w:rsidRPr="00504DED">
        <w:t>Due to the 'br' tag, attribute names are split into contiguous elements. Then concatenate adjacent (other than '</w:t>
      </w:r>
      <w:r>
        <w:t xml:space="preserve"> </w:t>
      </w:r>
      <w:r w:rsidRPr="00504DED">
        <w:t>') elements to get the final list:</w:t>
      </w:r>
    </w:p>
    <w:p w14:paraId="2BBB26D5" w14:textId="30BBD81E" w:rsidR="0054396F" w:rsidRDefault="0054396F" w:rsidP="00C038C6">
      <w:pPr>
        <w:ind w:left="720" w:firstLine="0"/>
        <w:jc w:val="center"/>
      </w:pPr>
      <w:r w:rsidRPr="0054396F">
        <w:rPr>
          <w:noProof/>
        </w:rPr>
        <w:drawing>
          <wp:inline distT="0" distB="0" distL="0" distR="0" wp14:anchorId="4AE0289C" wp14:editId="1482D180">
            <wp:extent cx="5649113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B898" w14:textId="1CF23008" w:rsidR="00504DED" w:rsidRDefault="009655EB" w:rsidP="00CB031F">
      <w:pPr>
        <w:pStyle w:val="ListParagraph"/>
        <w:numPr>
          <w:ilvl w:val="0"/>
          <w:numId w:val="18"/>
        </w:numPr>
        <w:jc w:val="both"/>
      </w:pPr>
      <w:r>
        <w:t>V</w:t>
      </w:r>
      <w:r w:rsidR="00504DED">
        <w:t>alue</w:t>
      </w:r>
      <w:r>
        <w:t xml:space="preserve"> table</w:t>
      </w:r>
      <w:r w:rsidR="00504DED">
        <w:t>:</w:t>
      </w:r>
    </w:p>
    <w:p w14:paraId="396F6EB8" w14:textId="023D878D" w:rsidR="00504DED" w:rsidRDefault="00504DED" w:rsidP="00CB031F">
      <w:pPr>
        <w:pStyle w:val="ListParagraph"/>
        <w:numPr>
          <w:ilvl w:val="1"/>
          <w:numId w:val="18"/>
        </w:numPr>
        <w:jc w:val="both"/>
      </w:pPr>
      <w:r>
        <w:t>We filter out the cell data on each row by finding all the 'td' and 'a' tags.</w:t>
      </w:r>
    </w:p>
    <w:p w14:paraId="02F757F9" w14:textId="66228DD6" w:rsidR="00504DED" w:rsidRDefault="00504DED" w:rsidP="00CB031F">
      <w:pPr>
        <w:pStyle w:val="ListParagraph"/>
        <w:numPr>
          <w:ilvl w:val="1"/>
          <w:numId w:val="18"/>
        </w:numPr>
        <w:jc w:val="both"/>
      </w:pPr>
      <w:r>
        <w:t>Get the last data on each row using the get_string function.</w:t>
      </w:r>
    </w:p>
    <w:p w14:paraId="5C7EC373" w14:textId="0C2892F3" w:rsidR="00504DED" w:rsidRDefault="00504DED" w:rsidP="00CB031F">
      <w:pPr>
        <w:pStyle w:val="ListParagraph"/>
        <w:numPr>
          <w:ilvl w:val="1"/>
          <w:numId w:val="18"/>
        </w:numPr>
        <w:jc w:val="both"/>
      </w:pPr>
      <w:r>
        <w:t>Illustrated problems to be handled on each row:</w:t>
      </w:r>
    </w:p>
    <w:p w14:paraId="5BA9AF16" w14:textId="223B6AD9" w:rsidR="005C156C" w:rsidRDefault="005C156C" w:rsidP="00504DED">
      <w:pPr>
        <w:ind w:firstLine="0"/>
        <w:jc w:val="both"/>
      </w:pPr>
      <w:r w:rsidRPr="005C156C">
        <w:rPr>
          <w:noProof/>
        </w:rPr>
        <w:drawing>
          <wp:inline distT="0" distB="0" distL="0" distR="0" wp14:anchorId="31862575" wp14:editId="07C8D9B6">
            <wp:extent cx="6609085" cy="40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90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AC4F" w14:textId="77777777" w:rsidR="00504DED" w:rsidRDefault="00504DED" w:rsidP="00CB031F">
      <w:pPr>
        <w:pStyle w:val="ListParagraph"/>
        <w:numPr>
          <w:ilvl w:val="1"/>
          <w:numId w:val="18"/>
        </w:numPr>
        <w:jc w:val="both"/>
      </w:pPr>
      <w:r>
        <w:t>The get_string function includes the following steps:</w:t>
      </w:r>
    </w:p>
    <w:p w14:paraId="0FC40CEC" w14:textId="528ABD38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remove id value</w:t>
      </w:r>
    </w:p>
    <w:p w14:paraId="6F307261" w14:textId="586E2822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remove redundant empty value</w:t>
      </w:r>
    </w:p>
    <w:p w14:paraId="30A0D95E" w14:textId="365386E9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remove duplicated country name</w:t>
      </w:r>
    </w:p>
    <w:p w14:paraId="25BFB4CE" w14:textId="5D8CB6CC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get pure data by string attribute of Selenium</w:t>
      </w:r>
    </w:p>
    <w:p w14:paraId="46880B84" w14:textId="77777777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Replace ' ' (space characters) by nan values.</w:t>
      </w:r>
    </w:p>
    <w:p w14:paraId="6C2EA822" w14:textId="3CE6F2A5" w:rsidR="00504DED" w:rsidRDefault="00504DED" w:rsidP="00CB031F">
      <w:pPr>
        <w:pStyle w:val="ListParagraph"/>
        <w:numPr>
          <w:ilvl w:val="2"/>
          <w:numId w:val="18"/>
        </w:numPr>
        <w:jc w:val="both"/>
      </w:pPr>
      <w:r>
        <w:t>Astype numeric values from string to integer.</w:t>
      </w:r>
    </w:p>
    <w:p w14:paraId="02F76B21" w14:textId="143CF83A" w:rsidR="0003369A" w:rsidRDefault="0003369A" w:rsidP="0003369A">
      <w:pPr>
        <w:ind w:firstLine="0"/>
        <w:jc w:val="both"/>
      </w:pPr>
      <w:r>
        <w:t>The crawled data is put into a data frame</w:t>
      </w:r>
      <w:r w:rsidR="00FD0545">
        <w:t>:</w:t>
      </w:r>
    </w:p>
    <w:p w14:paraId="69E9D5C0" w14:textId="21C281D1" w:rsidR="0003369A" w:rsidRDefault="0003369A" w:rsidP="0003369A">
      <w:pPr>
        <w:ind w:firstLine="0"/>
        <w:jc w:val="both"/>
      </w:pPr>
      <w:r w:rsidRPr="00946498">
        <w:rPr>
          <w:b/>
          <w:bCs/>
          <w:noProof/>
        </w:rPr>
        <w:drawing>
          <wp:inline distT="0" distB="0" distL="0" distR="0" wp14:anchorId="34DD0D5A" wp14:editId="11611CCC">
            <wp:extent cx="5943600" cy="93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E0E7" w14:textId="449CF909" w:rsidR="00FD0545" w:rsidRDefault="00FD0545" w:rsidP="00FD0545">
      <w:pPr>
        <w:pStyle w:val="Heading3"/>
      </w:pPr>
      <w:bookmarkStart w:id="6" w:name="_Toc129989302"/>
      <w:r>
        <w:t>PRE-PROCESSING</w:t>
      </w:r>
      <w:bookmarkEnd w:id="6"/>
    </w:p>
    <w:p w14:paraId="2D33D0E7" w14:textId="62B2CD66" w:rsidR="00F32036" w:rsidRDefault="00225C45" w:rsidP="00F32036">
      <w:pPr>
        <w:ind w:left="720" w:firstLine="0"/>
        <w:jc w:val="both"/>
      </w:pPr>
      <w:r>
        <w:t xml:space="preserve">Observe </w:t>
      </w:r>
      <w:r w:rsidR="00F32036">
        <w:t>m</w:t>
      </w:r>
      <w:r w:rsidR="00F32036" w:rsidRPr="00F32036">
        <w:t>issing ratio of attributes</w:t>
      </w:r>
      <w:r w:rsidR="00F32036">
        <w:t>:</w:t>
      </w:r>
    </w:p>
    <w:p w14:paraId="007EB274" w14:textId="19AAE23E" w:rsidR="00F32036" w:rsidRPr="00F32036" w:rsidRDefault="00F32036" w:rsidP="00F32036">
      <w:pPr>
        <w:ind w:left="720" w:firstLine="0"/>
        <w:jc w:val="both"/>
      </w:pPr>
      <w:r w:rsidRPr="00F32036">
        <w:rPr>
          <w:noProof/>
        </w:rPr>
        <w:lastRenderedPageBreak/>
        <w:drawing>
          <wp:inline distT="0" distB="0" distL="0" distR="0" wp14:anchorId="4BB62EA1" wp14:editId="2727B99F">
            <wp:extent cx="2172003" cy="269595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7AC" w14:textId="5F3CC8FD" w:rsidR="00FD0545" w:rsidRPr="00FD0545" w:rsidRDefault="00F32036" w:rsidP="00411775">
      <w:pPr>
        <w:jc w:val="both"/>
      </w:pPr>
      <w:r w:rsidRPr="00F32036">
        <w:rPr>
          <w:b/>
          <w:bCs/>
        </w:rPr>
        <w:t>Comment</w:t>
      </w:r>
      <w:r>
        <w:rPr>
          <w:b/>
          <w:bCs/>
        </w:rPr>
        <w:t>:</w:t>
      </w:r>
      <w:r w:rsidRPr="00F32036">
        <w:t xml:space="preserve"> Because the covid situation is no longer serious, the attributes </w:t>
      </w:r>
      <w:r>
        <w:t>such as</w:t>
      </w:r>
      <w:r w:rsidRPr="00F32036">
        <w:t xml:space="preserve"> New Cases, New Deaths, New Recovered are not updated regularly (have high missing ratio). They wil be </w:t>
      </w:r>
      <w:r>
        <w:t>dropp</w:t>
      </w:r>
      <w:r w:rsidRPr="00F32036">
        <w:t xml:space="preserve">ed. </w:t>
      </w:r>
    </w:p>
    <w:p w14:paraId="208E7E78" w14:textId="383A482F" w:rsidR="0003369A" w:rsidRDefault="00FD0545" w:rsidP="0003369A">
      <w:pPr>
        <w:ind w:firstLine="0"/>
        <w:jc w:val="both"/>
      </w:pPr>
      <w:r w:rsidRPr="00FD0545">
        <w:rPr>
          <w:noProof/>
        </w:rPr>
        <w:drawing>
          <wp:inline distT="0" distB="0" distL="0" distR="0" wp14:anchorId="2EF007F8" wp14:editId="54497962">
            <wp:extent cx="5943600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B5A0" w14:textId="44ECF189" w:rsidR="001F735D" w:rsidRPr="00C31D30" w:rsidRDefault="001F735D" w:rsidP="001F735D">
      <w:pPr>
        <w:pStyle w:val="Heading3"/>
      </w:pPr>
      <w:bookmarkStart w:id="7" w:name="_Toc129989303"/>
      <w:r>
        <w:t>Store data and reuse</w:t>
      </w:r>
      <w:bookmarkEnd w:id="7"/>
    </w:p>
    <w:p w14:paraId="5DB1BBE4" w14:textId="278D5329" w:rsidR="00C66DD6" w:rsidRDefault="0003369A" w:rsidP="00C66DD6">
      <w:pPr>
        <w:ind w:left="720" w:firstLine="0"/>
        <w:jc w:val="both"/>
      </w:pPr>
      <w:r>
        <w:t>The data frame is</w:t>
      </w:r>
      <w:r w:rsidR="000B4B25">
        <w:t xml:space="preserve"> save</w:t>
      </w:r>
      <w:r w:rsidR="00504DED">
        <w:t>d</w:t>
      </w:r>
      <w:r w:rsidR="000B4B25">
        <w:t xml:space="preserve"> as .csv file da</w:t>
      </w:r>
      <w:r w:rsidR="00504DED">
        <w:t>il</w:t>
      </w:r>
      <w:r w:rsidR="000B4B25">
        <w:t>y.</w:t>
      </w:r>
    </w:p>
    <w:p w14:paraId="31346995" w14:textId="6A411C2D" w:rsidR="000B4B25" w:rsidRDefault="000B4B25" w:rsidP="006D4AB1">
      <w:pPr>
        <w:ind w:left="720" w:firstLine="0"/>
        <w:jc w:val="both"/>
      </w:pPr>
      <w:r>
        <w:t>Read the file to visualize later.</w:t>
      </w:r>
    </w:p>
    <w:p w14:paraId="2C877EF6" w14:textId="356DC1A0" w:rsidR="00946498" w:rsidRDefault="00946498" w:rsidP="00A30754">
      <w:pPr>
        <w:ind w:firstLine="0"/>
        <w:jc w:val="center"/>
        <w:rPr>
          <w:b/>
          <w:bCs/>
        </w:rPr>
      </w:pPr>
    </w:p>
    <w:p w14:paraId="682F081B" w14:textId="607D79B0" w:rsidR="000137AF" w:rsidRDefault="000137AF" w:rsidP="00A21A45">
      <w:pPr>
        <w:jc w:val="both"/>
      </w:pPr>
      <w:r w:rsidRPr="000137AF">
        <w:rPr>
          <w:b/>
          <w:bCs/>
        </w:rPr>
        <w:t>Note that</w:t>
      </w:r>
      <w:r>
        <w:t xml:space="preserve">: our data frame has </w:t>
      </w:r>
      <w:r w:rsidRPr="000137AF">
        <w:t xml:space="preserve">231 rows × </w:t>
      </w:r>
      <w:r>
        <w:t>(</w:t>
      </w:r>
      <w:r w:rsidRPr="000137AF">
        <w:t>1</w:t>
      </w:r>
      <w:r>
        <w:t>4 + 1)</w:t>
      </w:r>
      <w:r w:rsidRPr="000137AF">
        <w:t xml:space="preserve"> columns</w:t>
      </w:r>
      <w:r>
        <w:t>.</w:t>
      </w:r>
    </w:p>
    <w:p w14:paraId="1E93770B" w14:textId="25C7F498" w:rsidR="000137AF" w:rsidRDefault="000137AF" w:rsidP="006D4AB1">
      <w:pPr>
        <w:ind w:left="720" w:firstLine="0"/>
        <w:jc w:val="both"/>
      </w:pPr>
      <w:r>
        <w:t>The extra column comes from the Continent attribute, which is hidden in the website.</w:t>
      </w:r>
    </w:p>
    <w:p w14:paraId="49032899" w14:textId="45B8EF99" w:rsidR="00C66DD6" w:rsidRDefault="000137AF" w:rsidP="000137AF">
      <w:pPr>
        <w:ind w:left="720" w:firstLine="0"/>
        <w:jc w:val="center"/>
      </w:pPr>
      <w:r w:rsidRPr="000137AF">
        <w:rPr>
          <w:noProof/>
        </w:rPr>
        <w:drawing>
          <wp:inline distT="0" distB="0" distL="0" distR="0" wp14:anchorId="61B12685" wp14:editId="641FA464">
            <wp:extent cx="2381582" cy="65731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99C" w14:textId="1BC3CDEE" w:rsidR="000137AF" w:rsidRPr="00C2705D" w:rsidRDefault="00A21A45" w:rsidP="00A21A45">
      <w:pPr>
        <w:pStyle w:val="ListParagraph"/>
        <w:numPr>
          <w:ilvl w:val="0"/>
          <w:numId w:val="20"/>
        </w:numPr>
      </w:pPr>
      <m:oMath>
        <m:r>
          <w:rPr>
            <w:rFonts w:ascii="Cambria Math" w:hAnsi="Cambria Math"/>
            <w:color w:val="000000"/>
          </w:rPr>
          <w:lastRenderedPageBreak/>
          <m:t>Total Cases = Total Deaths+Total Recovered+Active Cases</m:t>
        </m:r>
      </m:oMath>
    </w:p>
    <w:p w14:paraId="5998D4BA" w14:textId="5D48C5A6" w:rsidR="00F56349" w:rsidRDefault="002C55EC" w:rsidP="00103B15">
      <w:pPr>
        <w:pStyle w:val="Heading2"/>
        <w:jc w:val="both"/>
      </w:pPr>
      <w:bookmarkStart w:id="8" w:name="_Toc129989304"/>
      <w:r>
        <w:t>VISUALIZATION</w:t>
      </w:r>
      <w:bookmarkEnd w:id="8"/>
    </w:p>
    <w:p w14:paraId="6239E5EC" w14:textId="1B9514C3" w:rsidR="002C55EC" w:rsidRPr="00C31D30" w:rsidRDefault="002C55EC" w:rsidP="00103B15">
      <w:pPr>
        <w:pStyle w:val="Heading3"/>
        <w:numPr>
          <w:ilvl w:val="0"/>
          <w:numId w:val="16"/>
        </w:numPr>
        <w:jc w:val="both"/>
      </w:pPr>
      <w:bookmarkStart w:id="9" w:name="_Toc129989305"/>
      <w:r>
        <w:t>Scatter Chart</w:t>
      </w:r>
      <w:r w:rsidR="001F735D">
        <w:t>s</w:t>
      </w:r>
      <w:bookmarkEnd w:id="9"/>
    </w:p>
    <w:p w14:paraId="61483B36" w14:textId="17BBC13B" w:rsidR="001F735D" w:rsidRPr="001F735D" w:rsidRDefault="00504DED" w:rsidP="001F735D">
      <w:pPr>
        <w:jc w:val="both"/>
      </w:pPr>
      <w:r w:rsidRPr="00504DED">
        <w:t>We built a function to display the correlation between 2 given properties. Also, visualize the mean line where the points have x coordinate equal to y coordinate to compare the magnitude of the 2 attributes</w:t>
      </w:r>
      <w:r w:rsidR="001F735D">
        <w:t>.</w:t>
      </w:r>
    </w:p>
    <w:p w14:paraId="5EEEA333" w14:textId="216C09C2" w:rsidR="002C55EC" w:rsidRPr="00C31D30" w:rsidRDefault="001F735D" w:rsidP="00103B15">
      <w:pPr>
        <w:pStyle w:val="Heading4"/>
        <w:jc w:val="both"/>
      </w:pPr>
      <w:r>
        <w:t>Charts</w:t>
      </w:r>
    </w:p>
    <w:p w14:paraId="03F7BC0A" w14:textId="31BC9DD7" w:rsidR="001F735D" w:rsidRDefault="002C55EC" w:rsidP="001F735D">
      <w:pPr>
        <w:jc w:val="both"/>
      </w:pPr>
      <w:r>
        <w:t xml:space="preserve">  </w:t>
      </w:r>
      <w:r w:rsidR="00C66DD6" w:rsidRPr="00C66DD6">
        <w:rPr>
          <w:noProof/>
        </w:rPr>
        <w:drawing>
          <wp:inline distT="0" distB="0" distL="0" distR="0" wp14:anchorId="452296FA" wp14:editId="3BC82E7B">
            <wp:extent cx="5210175" cy="418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89"/>
                    <a:stretch/>
                  </pic:blipFill>
                  <pic:spPr bwMode="auto">
                    <a:xfrm>
                      <a:off x="0" y="0"/>
                      <a:ext cx="5210902" cy="418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00FDB" w14:textId="1EA8DC18" w:rsidR="00C66DD6" w:rsidRDefault="00C66DD6" w:rsidP="001F735D">
      <w:pPr>
        <w:jc w:val="both"/>
      </w:pPr>
      <w:r w:rsidRPr="00C66DD6">
        <w:rPr>
          <w:noProof/>
        </w:rPr>
        <w:lastRenderedPageBreak/>
        <w:drawing>
          <wp:inline distT="0" distB="0" distL="0" distR="0" wp14:anchorId="4F104B87" wp14:editId="3F2E4678">
            <wp:extent cx="5201376" cy="42201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AC64" w14:textId="0D98193B" w:rsidR="001F735D" w:rsidRDefault="001F735D" w:rsidP="001F735D">
      <w:pPr>
        <w:pStyle w:val="Heading4"/>
        <w:jc w:val="both"/>
      </w:pPr>
      <w:r>
        <w:t>Comments</w:t>
      </w:r>
    </w:p>
    <w:p w14:paraId="75419986" w14:textId="77777777" w:rsidR="00C66DD6" w:rsidRPr="00C66DD6" w:rsidRDefault="00C66DD6" w:rsidP="00C66DD6">
      <w:pPr>
        <w:jc w:val="both"/>
      </w:pPr>
      <w:r w:rsidRPr="00C66DD6">
        <w:t>All countries have more recovered cases than death cases.</w:t>
      </w:r>
    </w:p>
    <w:p w14:paraId="70AB9CC4" w14:textId="0199481F" w:rsidR="00C66DD6" w:rsidRPr="00C66DD6" w:rsidRDefault="00C66DD6" w:rsidP="00C66DD6">
      <w:pPr>
        <w:jc w:val="both"/>
      </w:pPr>
      <w:r w:rsidRPr="00C66DD6">
        <w:t>Recovered cases and death cases have positive linear correlation.</w:t>
      </w:r>
    </w:p>
    <w:p w14:paraId="1F0C9EB6" w14:textId="7070775E" w:rsidR="00570D25" w:rsidRDefault="00570D25" w:rsidP="00C66DD6">
      <w:pPr>
        <w:jc w:val="both"/>
      </w:pPr>
    </w:p>
    <w:p w14:paraId="47271F2D" w14:textId="77777777" w:rsidR="00C66DD6" w:rsidRPr="00C66DD6" w:rsidRDefault="00C66DD6" w:rsidP="00C66DD6">
      <w:pPr>
        <w:jc w:val="both"/>
      </w:pPr>
      <w:r w:rsidRPr="00C66DD6">
        <w:t>no difference with correlation between Recovered cases and Death cases</w:t>
      </w:r>
    </w:p>
    <w:p w14:paraId="25A05480" w14:textId="77777777" w:rsidR="00C66DD6" w:rsidRPr="00570D25" w:rsidRDefault="00C66DD6" w:rsidP="00C66DD6">
      <w:pPr>
        <w:jc w:val="both"/>
      </w:pPr>
    </w:p>
    <w:p w14:paraId="583F18BA" w14:textId="2AB6FA4D" w:rsidR="000B4B25" w:rsidRPr="00C31D30" w:rsidRDefault="000B4B25" w:rsidP="000B4B25">
      <w:pPr>
        <w:pStyle w:val="Heading3"/>
        <w:numPr>
          <w:ilvl w:val="0"/>
          <w:numId w:val="16"/>
        </w:numPr>
        <w:jc w:val="both"/>
      </w:pPr>
      <w:bookmarkStart w:id="10" w:name="_Toc129989306"/>
      <w:r>
        <w:lastRenderedPageBreak/>
        <w:t>Radar Charts</w:t>
      </w:r>
      <w:bookmarkEnd w:id="10"/>
    </w:p>
    <w:p w14:paraId="18FF77A2" w14:textId="77777777" w:rsidR="000B4B25" w:rsidRPr="00C31D30" w:rsidRDefault="000B4B25" w:rsidP="000B4B25">
      <w:pPr>
        <w:pStyle w:val="Heading4"/>
        <w:jc w:val="both"/>
      </w:pPr>
      <w:r>
        <w:t>Charts</w:t>
      </w:r>
    </w:p>
    <w:p w14:paraId="1B9D4284" w14:textId="7DE905C6" w:rsidR="000B4B25" w:rsidRDefault="000B4B25" w:rsidP="000B4B25">
      <w:pPr>
        <w:jc w:val="both"/>
      </w:pPr>
      <w:r>
        <w:t xml:space="preserve">  </w:t>
      </w:r>
      <w:r w:rsidR="00C66DD6" w:rsidRPr="00C66DD6">
        <w:rPr>
          <w:noProof/>
        </w:rPr>
        <w:drawing>
          <wp:inline distT="0" distB="0" distL="0" distR="0" wp14:anchorId="6F8F70D7" wp14:editId="6CE8E84E">
            <wp:extent cx="4363059" cy="4001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926C" w14:textId="42318163" w:rsidR="000B4B25" w:rsidRDefault="000B4B25" w:rsidP="000B4B25">
      <w:pPr>
        <w:pStyle w:val="Heading4"/>
        <w:jc w:val="both"/>
      </w:pPr>
      <w:r>
        <w:t>Comments</w:t>
      </w:r>
    </w:p>
    <w:p w14:paraId="60F7719A" w14:textId="77777777" w:rsidR="00C66DD6" w:rsidRPr="00C66DD6" w:rsidRDefault="00C66DD6" w:rsidP="00C66DD6">
      <w:pPr>
        <w:jc w:val="both"/>
      </w:pPr>
      <w:r w:rsidRPr="00C66DD6">
        <w:t>Recovered rate is high in all continents.</w:t>
      </w:r>
    </w:p>
    <w:p w14:paraId="0FCE0C8C" w14:textId="61E8DC5D" w:rsidR="00C66DD6" w:rsidRPr="00C66DD6" w:rsidRDefault="00C66DD6" w:rsidP="00C66DD6">
      <w:pPr>
        <w:jc w:val="both"/>
      </w:pPr>
      <w:r w:rsidRPr="00C66DD6">
        <w:t>Asia has highest total cases but the number of recovered and deaths is near to America and Europe.</w:t>
      </w:r>
    </w:p>
    <w:p w14:paraId="6EC4040A" w14:textId="77777777" w:rsidR="00C66DD6" w:rsidRPr="00C66DD6" w:rsidRDefault="00C66DD6" w:rsidP="00C66DD6">
      <w:pPr>
        <w:jc w:val="both"/>
      </w:pPr>
      <w:r w:rsidRPr="00C66DD6">
        <w:t xml:space="preserve">- </w:t>
      </w:r>
    </w:p>
    <w:p w14:paraId="003D8192" w14:textId="77777777" w:rsidR="00570D25" w:rsidRPr="00570D25" w:rsidRDefault="00570D25" w:rsidP="00570D25"/>
    <w:p w14:paraId="5FB5E8D6" w14:textId="30863586" w:rsidR="000B4B25" w:rsidRDefault="000B4B25" w:rsidP="000B4B25">
      <w:pPr>
        <w:pStyle w:val="Heading3"/>
        <w:numPr>
          <w:ilvl w:val="0"/>
          <w:numId w:val="16"/>
        </w:numPr>
        <w:jc w:val="both"/>
      </w:pPr>
      <w:bookmarkStart w:id="11" w:name="_Toc129989307"/>
      <w:r>
        <w:t>Percent Bar Charts</w:t>
      </w:r>
      <w:bookmarkEnd w:id="11"/>
    </w:p>
    <w:p w14:paraId="27C01FDC" w14:textId="10930E05" w:rsidR="00AE2090" w:rsidRPr="00AE2090" w:rsidRDefault="00AE2090" w:rsidP="00AE2090">
      <w:r>
        <w:t>%</w:t>
      </w:r>
    </w:p>
    <w:p w14:paraId="60B23321" w14:textId="77777777" w:rsidR="000B4B25" w:rsidRPr="00C31D30" w:rsidRDefault="000B4B25" w:rsidP="000B4B25">
      <w:pPr>
        <w:pStyle w:val="Heading4"/>
        <w:jc w:val="both"/>
      </w:pPr>
      <w:r>
        <w:lastRenderedPageBreak/>
        <w:t>Charts</w:t>
      </w:r>
    </w:p>
    <w:p w14:paraId="2F606D94" w14:textId="5EB291D9" w:rsidR="000B4B25" w:rsidRDefault="00C66DD6" w:rsidP="000B4B25">
      <w:pPr>
        <w:jc w:val="both"/>
      </w:pPr>
      <w:r w:rsidRPr="00C66DD6">
        <w:rPr>
          <w:noProof/>
        </w:rPr>
        <w:drawing>
          <wp:inline distT="0" distB="0" distL="0" distR="0" wp14:anchorId="6CD615FE" wp14:editId="6C169F7E">
            <wp:extent cx="5506218" cy="507753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9285" w14:textId="52A05FE8" w:rsidR="000B4B25" w:rsidRDefault="000B4B25" w:rsidP="000B4B25">
      <w:pPr>
        <w:pStyle w:val="Heading4"/>
        <w:jc w:val="both"/>
      </w:pPr>
      <w:r>
        <w:t>Comments</w:t>
      </w:r>
    </w:p>
    <w:p w14:paraId="0B53FF36" w14:textId="7F27A977" w:rsidR="00AD7EC0" w:rsidRPr="00AD7EC0" w:rsidRDefault="00AD7EC0" w:rsidP="00AD7EC0">
      <w:pPr>
        <w:jc w:val="both"/>
      </w:pPr>
      <w:r w:rsidRPr="00AD7EC0">
        <w:t>Asia has the highest active cases.</w:t>
      </w:r>
    </w:p>
    <w:p w14:paraId="307266C0" w14:textId="4E5F705A" w:rsidR="00AD7EC0" w:rsidRPr="00AD7EC0" w:rsidRDefault="00AD7EC0" w:rsidP="00AD7EC0">
      <w:pPr>
        <w:jc w:val="both"/>
      </w:pPr>
      <w:r w:rsidRPr="00AD7EC0">
        <w:t>Australia/Oceania seems to be dealing with Covid epidemic most effectively.</w:t>
      </w:r>
    </w:p>
    <w:p w14:paraId="2FDCAD11" w14:textId="6E7C8041" w:rsidR="00AD7EC0" w:rsidRPr="00AD7EC0" w:rsidRDefault="00AD7EC0" w:rsidP="00AD7EC0">
      <w:pPr>
        <w:jc w:val="both"/>
      </w:pPr>
      <w:r w:rsidRPr="00AD7EC0">
        <w:t>Meanwhile, Africa and South America have the highest Deaths ratio.</w:t>
      </w:r>
    </w:p>
    <w:p w14:paraId="6D8C2504" w14:textId="77777777" w:rsidR="00570D25" w:rsidRPr="00570D25" w:rsidRDefault="00570D25" w:rsidP="00570D25"/>
    <w:p w14:paraId="7473AFFD" w14:textId="75DC6BCA" w:rsidR="000B4B25" w:rsidRPr="00C31D30" w:rsidRDefault="000B4B25" w:rsidP="000B4B25">
      <w:pPr>
        <w:pStyle w:val="Heading3"/>
        <w:numPr>
          <w:ilvl w:val="0"/>
          <w:numId w:val="16"/>
        </w:numPr>
        <w:jc w:val="both"/>
      </w:pPr>
      <w:bookmarkStart w:id="12" w:name="_Toc129989308"/>
      <w:r>
        <w:lastRenderedPageBreak/>
        <w:t>Donut Charts</w:t>
      </w:r>
      <w:bookmarkEnd w:id="12"/>
    </w:p>
    <w:p w14:paraId="153365F6" w14:textId="77777777" w:rsidR="000B4B25" w:rsidRPr="00C31D30" w:rsidRDefault="000B4B25" w:rsidP="000B4B25">
      <w:pPr>
        <w:pStyle w:val="Heading4"/>
        <w:jc w:val="both"/>
      </w:pPr>
      <w:r>
        <w:t>Charts</w:t>
      </w:r>
    </w:p>
    <w:p w14:paraId="6FDB5B51" w14:textId="1A33832F" w:rsidR="000B4B25" w:rsidRDefault="00AD7EC0" w:rsidP="000B4B25">
      <w:pPr>
        <w:jc w:val="both"/>
      </w:pPr>
      <w:r w:rsidRPr="00AD7EC0">
        <w:rPr>
          <w:noProof/>
        </w:rPr>
        <w:drawing>
          <wp:inline distT="0" distB="0" distL="0" distR="0" wp14:anchorId="453C6E34" wp14:editId="3A5C8959">
            <wp:extent cx="4734586" cy="374384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212B" w14:textId="77777777" w:rsidR="000B4B25" w:rsidRPr="00C31D30" w:rsidRDefault="000B4B25" w:rsidP="000B4B25">
      <w:pPr>
        <w:pStyle w:val="Heading4"/>
        <w:jc w:val="both"/>
      </w:pPr>
      <w:r>
        <w:t>Comments</w:t>
      </w:r>
    </w:p>
    <w:p w14:paraId="29187A89" w14:textId="5ADFF7B0" w:rsidR="00AD7EC0" w:rsidRPr="00AD7EC0" w:rsidRDefault="00AD7EC0" w:rsidP="00AD7EC0">
      <w:pPr>
        <w:jc w:val="both"/>
      </w:pPr>
      <w:r w:rsidRPr="00AD7EC0">
        <w:t>Europe ha</w:t>
      </w:r>
      <w:r w:rsidR="00F6565D">
        <w:t>s the</w:t>
      </w:r>
      <w:r w:rsidRPr="00AD7EC0">
        <w:t xml:space="preserve"> highest</w:t>
      </w:r>
      <w:r w:rsidR="00F6565D">
        <w:t xml:space="preserve"> </w:t>
      </w:r>
      <w:r w:rsidRPr="00AD7EC0">
        <w:t>total cases.</w:t>
      </w:r>
    </w:p>
    <w:p w14:paraId="2B21A42D" w14:textId="3C0C2EC5" w:rsidR="00AD7EC0" w:rsidRPr="00AD7EC0" w:rsidRDefault="00AD7EC0" w:rsidP="00AD7EC0">
      <w:pPr>
        <w:jc w:val="both"/>
      </w:pPr>
      <w:r w:rsidRPr="00AD7EC0">
        <w:t>Meanwhile, Africa has weak medical</w:t>
      </w:r>
      <w:r w:rsidR="00F6565D">
        <w:t xml:space="preserve"> background</w:t>
      </w:r>
      <w:r w:rsidRPr="00AD7EC0">
        <w:t>, but the number of total cases of Africa is the smal</w:t>
      </w:r>
      <w:r w:rsidR="00F6565D">
        <w:t>l</w:t>
      </w:r>
      <w:r w:rsidRPr="00AD7EC0">
        <w:t>est one.</w:t>
      </w:r>
    </w:p>
    <w:p w14:paraId="063C322D" w14:textId="44A413FC" w:rsidR="002C55EC" w:rsidRPr="002C55EC" w:rsidRDefault="002C55EC" w:rsidP="00AD7EC0">
      <w:pPr>
        <w:ind w:firstLine="0"/>
      </w:pPr>
    </w:p>
    <w:bookmarkStart w:id="13" w:name="_Toc129989309" w:displacedByCustomXml="next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14:paraId="026205FA" w14:textId="77777777" w:rsidR="00E81978" w:rsidRDefault="005D3A03">
          <w:pPr>
            <w:pStyle w:val="SectionTitle"/>
          </w:pPr>
          <w:r>
            <w:t>References</w:t>
          </w:r>
          <w:bookmarkEnd w:id="13"/>
        </w:p>
        <w:p w14:paraId="058BEF50" w14:textId="77777777" w:rsidR="00C31D30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14:paraId="71A07FED" w14:textId="3E03A4AE" w:rsidR="00E81978" w:rsidRDefault="00C31D30" w:rsidP="00E16FC0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>Book Title.</w:t>
          </w:r>
          <w:r>
            <w:rPr>
              <w:noProof/>
            </w:rPr>
            <w:t xml:space="preserve"> City Name: Publisher Name.</w:t>
          </w:r>
          <w:r>
            <w:rPr>
              <w:b/>
              <w:bCs/>
              <w:noProof/>
            </w:rPr>
            <w:fldChar w:fldCharType="end"/>
          </w:r>
        </w:p>
      </w:sdtContent>
    </w:sdt>
    <w:sectPr w:rsidR="00E81978" w:rsidSect="00784FB8">
      <w:headerReference w:type="default" r:id="rId26"/>
      <w:headerReference w:type="first" r:id="rId2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9078" w14:textId="77777777" w:rsidR="00F9449C" w:rsidRDefault="00F9449C">
      <w:pPr>
        <w:spacing w:line="240" w:lineRule="auto"/>
      </w:pPr>
      <w:r>
        <w:separator/>
      </w:r>
    </w:p>
    <w:p w14:paraId="7C211462" w14:textId="77777777" w:rsidR="00F9449C" w:rsidRDefault="00F9449C"/>
  </w:endnote>
  <w:endnote w:type="continuationSeparator" w:id="0">
    <w:p w14:paraId="5DBBCA03" w14:textId="77777777" w:rsidR="00F9449C" w:rsidRDefault="00F9449C">
      <w:pPr>
        <w:spacing w:line="240" w:lineRule="auto"/>
      </w:pPr>
      <w:r>
        <w:continuationSeparator/>
      </w:r>
    </w:p>
    <w:p w14:paraId="0841B873" w14:textId="77777777" w:rsidR="00F9449C" w:rsidRDefault="00F94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D847" w14:textId="77777777" w:rsidR="00F9449C" w:rsidRDefault="00F9449C">
      <w:pPr>
        <w:spacing w:line="240" w:lineRule="auto"/>
      </w:pPr>
      <w:r>
        <w:separator/>
      </w:r>
    </w:p>
    <w:p w14:paraId="5F3EFED9" w14:textId="77777777" w:rsidR="00F9449C" w:rsidRDefault="00F9449C"/>
  </w:footnote>
  <w:footnote w:type="continuationSeparator" w:id="0">
    <w:p w14:paraId="034EE3A0" w14:textId="77777777" w:rsidR="00F9449C" w:rsidRDefault="00F9449C">
      <w:pPr>
        <w:spacing w:line="240" w:lineRule="auto"/>
      </w:pPr>
      <w:r>
        <w:continuationSeparator/>
      </w:r>
    </w:p>
    <w:p w14:paraId="047F20B5" w14:textId="77777777" w:rsidR="00F9449C" w:rsidRDefault="00F944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95FE6" w14:textId="334D16A0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7CE05D66734295AD6CDCA47B85099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55154">
          <w:rPr>
            <w:rStyle w:val="Strong"/>
          </w:rPr>
          <w:t xml:space="preserve">GROUP 07 – LAB 01: DATA RELATIONSHIP 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20C4" w14:textId="46F4E5E8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69AC8F88C5DD4A54B863E5788321F27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55154">
          <w:rPr>
            <w:rStyle w:val="Strong"/>
          </w:rPr>
          <w:t>GROUP 07</w:t>
        </w:r>
        <w:r w:rsidR="003C098F">
          <w:rPr>
            <w:rStyle w:val="Strong"/>
          </w:rPr>
          <w:t xml:space="preserve"> – LAB 01: DATA RELATIONSHIP 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4E5CBB"/>
    <w:multiLevelType w:val="hybridMultilevel"/>
    <w:tmpl w:val="72E8D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A4250A"/>
    <w:multiLevelType w:val="hybridMultilevel"/>
    <w:tmpl w:val="8D3471C6"/>
    <w:lvl w:ilvl="0" w:tplc="B5C6F46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70722A"/>
    <w:multiLevelType w:val="hybridMultilevel"/>
    <w:tmpl w:val="299CC858"/>
    <w:lvl w:ilvl="0" w:tplc="69DEFAF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F9D7B53"/>
    <w:multiLevelType w:val="hybridMultilevel"/>
    <w:tmpl w:val="B8DC68A6"/>
    <w:lvl w:ilvl="0" w:tplc="E340BA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BA1432"/>
    <w:multiLevelType w:val="hybridMultilevel"/>
    <w:tmpl w:val="2C2051AA"/>
    <w:lvl w:ilvl="0" w:tplc="AC6C22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4529687">
    <w:abstractNumId w:val="9"/>
  </w:num>
  <w:num w:numId="2" w16cid:durableId="835922553">
    <w:abstractNumId w:val="7"/>
  </w:num>
  <w:num w:numId="3" w16cid:durableId="492647722">
    <w:abstractNumId w:val="6"/>
  </w:num>
  <w:num w:numId="4" w16cid:durableId="1411198319">
    <w:abstractNumId w:val="5"/>
  </w:num>
  <w:num w:numId="5" w16cid:durableId="637104487">
    <w:abstractNumId w:val="4"/>
  </w:num>
  <w:num w:numId="6" w16cid:durableId="1756584684">
    <w:abstractNumId w:val="8"/>
  </w:num>
  <w:num w:numId="7" w16cid:durableId="561984050">
    <w:abstractNumId w:val="3"/>
  </w:num>
  <w:num w:numId="8" w16cid:durableId="902183732">
    <w:abstractNumId w:val="2"/>
  </w:num>
  <w:num w:numId="9" w16cid:durableId="1295870105">
    <w:abstractNumId w:val="1"/>
  </w:num>
  <w:num w:numId="10" w16cid:durableId="491603997">
    <w:abstractNumId w:val="0"/>
  </w:num>
  <w:num w:numId="11" w16cid:durableId="2113932198">
    <w:abstractNumId w:val="9"/>
    <w:lvlOverride w:ilvl="0">
      <w:startOverride w:val="1"/>
    </w:lvlOverride>
  </w:num>
  <w:num w:numId="12" w16cid:durableId="1487088771">
    <w:abstractNumId w:val="18"/>
  </w:num>
  <w:num w:numId="13" w16cid:durableId="1249265903">
    <w:abstractNumId w:val="15"/>
  </w:num>
  <w:num w:numId="14" w16cid:durableId="1016157961">
    <w:abstractNumId w:val="13"/>
  </w:num>
  <w:num w:numId="15" w16cid:durableId="1673293070">
    <w:abstractNumId w:val="17"/>
  </w:num>
  <w:num w:numId="16" w16cid:durableId="917059409">
    <w:abstractNumId w:val="11"/>
  </w:num>
  <w:num w:numId="17" w16cid:durableId="821580053">
    <w:abstractNumId w:val="16"/>
  </w:num>
  <w:num w:numId="18" w16cid:durableId="2008286002">
    <w:abstractNumId w:val="12"/>
  </w:num>
  <w:num w:numId="19" w16cid:durableId="1006326011">
    <w:abstractNumId w:val="14"/>
  </w:num>
  <w:num w:numId="20" w16cid:durableId="673074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332"/>
    <w:rsid w:val="00012BD4"/>
    <w:rsid w:val="000137AF"/>
    <w:rsid w:val="0003369A"/>
    <w:rsid w:val="000B4B25"/>
    <w:rsid w:val="000D3F41"/>
    <w:rsid w:val="00103B15"/>
    <w:rsid w:val="00170C88"/>
    <w:rsid w:val="0017122E"/>
    <w:rsid w:val="00191077"/>
    <w:rsid w:val="00196231"/>
    <w:rsid w:val="001B533B"/>
    <w:rsid w:val="001F735D"/>
    <w:rsid w:val="00225C45"/>
    <w:rsid w:val="00276332"/>
    <w:rsid w:val="00280797"/>
    <w:rsid w:val="00293EF6"/>
    <w:rsid w:val="002A4121"/>
    <w:rsid w:val="002B128F"/>
    <w:rsid w:val="002C55EC"/>
    <w:rsid w:val="002D7B9D"/>
    <w:rsid w:val="002E7A7C"/>
    <w:rsid w:val="002F7276"/>
    <w:rsid w:val="00335CD3"/>
    <w:rsid w:val="00355DCA"/>
    <w:rsid w:val="00371FFB"/>
    <w:rsid w:val="003C098F"/>
    <w:rsid w:val="00411775"/>
    <w:rsid w:val="004143AF"/>
    <w:rsid w:val="004245EE"/>
    <w:rsid w:val="0049472A"/>
    <w:rsid w:val="00501936"/>
    <w:rsid w:val="00504DED"/>
    <w:rsid w:val="00524738"/>
    <w:rsid w:val="0054396F"/>
    <w:rsid w:val="00551A02"/>
    <w:rsid w:val="005534FA"/>
    <w:rsid w:val="00570D25"/>
    <w:rsid w:val="005C156C"/>
    <w:rsid w:val="005D3A03"/>
    <w:rsid w:val="00602F4A"/>
    <w:rsid w:val="00664022"/>
    <w:rsid w:val="006D4AB1"/>
    <w:rsid w:val="00706F37"/>
    <w:rsid w:val="007638F7"/>
    <w:rsid w:val="00784FB8"/>
    <w:rsid w:val="007B7717"/>
    <w:rsid w:val="007C1138"/>
    <w:rsid w:val="007E2501"/>
    <w:rsid w:val="008002C0"/>
    <w:rsid w:val="00812F4E"/>
    <w:rsid w:val="00873A10"/>
    <w:rsid w:val="008C5323"/>
    <w:rsid w:val="008D0D97"/>
    <w:rsid w:val="008F7418"/>
    <w:rsid w:val="009117B2"/>
    <w:rsid w:val="00946498"/>
    <w:rsid w:val="00960ADA"/>
    <w:rsid w:val="009655EB"/>
    <w:rsid w:val="009A6A3B"/>
    <w:rsid w:val="009B711F"/>
    <w:rsid w:val="00A21A45"/>
    <w:rsid w:val="00A30754"/>
    <w:rsid w:val="00A55636"/>
    <w:rsid w:val="00A91AFF"/>
    <w:rsid w:val="00AA78E2"/>
    <w:rsid w:val="00AC451F"/>
    <w:rsid w:val="00AD09A2"/>
    <w:rsid w:val="00AD7EC0"/>
    <w:rsid w:val="00AE2090"/>
    <w:rsid w:val="00AE5699"/>
    <w:rsid w:val="00B823AA"/>
    <w:rsid w:val="00B85F89"/>
    <w:rsid w:val="00BA45DB"/>
    <w:rsid w:val="00BC1717"/>
    <w:rsid w:val="00BF4184"/>
    <w:rsid w:val="00C038C6"/>
    <w:rsid w:val="00C0601E"/>
    <w:rsid w:val="00C078B4"/>
    <w:rsid w:val="00C25AD9"/>
    <w:rsid w:val="00C2705D"/>
    <w:rsid w:val="00C31D30"/>
    <w:rsid w:val="00C33EC7"/>
    <w:rsid w:val="00C55154"/>
    <w:rsid w:val="00C66DD6"/>
    <w:rsid w:val="00CB031F"/>
    <w:rsid w:val="00CB323E"/>
    <w:rsid w:val="00CD01B4"/>
    <w:rsid w:val="00CD6E39"/>
    <w:rsid w:val="00CF6E91"/>
    <w:rsid w:val="00D06826"/>
    <w:rsid w:val="00D12C1D"/>
    <w:rsid w:val="00D5039D"/>
    <w:rsid w:val="00D618BD"/>
    <w:rsid w:val="00D75834"/>
    <w:rsid w:val="00D814B9"/>
    <w:rsid w:val="00D85B68"/>
    <w:rsid w:val="00D8787E"/>
    <w:rsid w:val="00DB4EDC"/>
    <w:rsid w:val="00DF32A1"/>
    <w:rsid w:val="00E16FC0"/>
    <w:rsid w:val="00E35075"/>
    <w:rsid w:val="00E6004D"/>
    <w:rsid w:val="00E81978"/>
    <w:rsid w:val="00EC08D5"/>
    <w:rsid w:val="00F32036"/>
    <w:rsid w:val="00F379B7"/>
    <w:rsid w:val="00F44AF7"/>
    <w:rsid w:val="00F525FA"/>
    <w:rsid w:val="00F56349"/>
    <w:rsid w:val="00F6565D"/>
    <w:rsid w:val="00F9449C"/>
    <w:rsid w:val="00FC10A2"/>
    <w:rsid w:val="00FD0545"/>
    <w:rsid w:val="00FE78B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12C11"/>
  <w15:docId w15:val="{64E6EF5D-8E0E-416F-8AD7-8B6E1576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CB3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23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B323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B323E"/>
    <w:rPr>
      <w:color w:val="5F5F5F" w:themeColor="hyperlink"/>
      <w:u w:val="single"/>
    </w:rPr>
  </w:style>
  <w:style w:type="table" w:styleId="GridTable6Colorful">
    <w:name w:val="Grid Table 6 Colorful"/>
    <w:basedOn w:val="TableNormal"/>
    <w:uiPriority w:val="51"/>
    <w:rsid w:val="00C5515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01">
    <w:name w:val="fontstyle01"/>
    <w:basedOn w:val="DefaultParagraphFont"/>
    <w:rsid w:val="00C2705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705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3EF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table" w:styleId="GridTable1Light">
    <w:name w:val="Grid Table 1 Light"/>
    <w:basedOn w:val="TableNormal"/>
    <w:uiPriority w:val="46"/>
    <w:rsid w:val="00293E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3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www.worldometers.info/coronaviru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43DBF2BCCE48A1A489DB0D002F2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A98FA-8587-4D60-88BC-4FF496A95B91}"/>
      </w:docPartPr>
      <w:docPartBody>
        <w:p w:rsidR="00B629B7" w:rsidRDefault="00F3575D">
          <w:pPr>
            <w:pStyle w:val="E443DBF2BCCE48A1A489DB0D002F2DF2"/>
          </w:pPr>
          <w:r>
            <w:t>[Title Here, up to 12 Words, on One to Two Lines]</w:t>
          </w:r>
        </w:p>
      </w:docPartBody>
    </w:docPart>
    <w:docPart>
      <w:docPartPr>
        <w:name w:val="CE7CE05D66734295AD6CDCA47B850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18B8-A738-4166-9426-D3B3D8674413}"/>
      </w:docPartPr>
      <w:docPartBody>
        <w:p w:rsidR="00B629B7" w:rsidRDefault="00F3575D">
          <w:pPr>
            <w:pStyle w:val="CE7CE05D66734295AD6CDCA47B85099A"/>
          </w:pPr>
          <w:r w:rsidRPr="005D3A03">
            <w:t>Figures title:</w:t>
          </w:r>
        </w:p>
      </w:docPartBody>
    </w:docPart>
    <w:docPart>
      <w:docPartPr>
        <w:name w:val="69AC8F88C5DD4A54B863E5788321F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3BA60-D609-4B47-AA23-A4020C288E0D}"/>
      </w:docPartPr>
      <w:docPartBody>
        <w:p w:rsidR="00B629B7" w:rsidRDefault="00F3575D">
          <w:pPr>
            <w:pStyle w:val="69AC8F88C5DD4A54B863E5788321F27C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F9"/>
    <w:rsid w:val="00090BA6"/>
    <w:rsid w:val="001970A5"/>
    <w:rsid w:val="00241410"/>
    <w:rsid w:val="00426E15"/>
    <w:rsid w:val="004D2E0C"/>
    <w:rsid w:val="005405BB"/>
    <w:rsid w:val="007E39DF"/>
    <w:rsid w:val="00901B7A"/>
    <w:rsid w:val="009042AA"/>
    <w:rsid w:val="00907CC7"/>
    <w:rsid w:val="00A24998"/>
    <w:rsid w:val="00B629B7"/>
    <w:rsid w:val="00BB18BE"/>
    <w:rsid w:val="00CB7EF9"/>
    <w:rsid w:val="00F3575D"/>
    <w:rsid w:val="00F903FE"/>
    <w:rsid w:val="00FC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3DBF2BCCE48A1A489DB0D002F2DF2">
    <w:name w:val="E443DBF2BCCE48A1A489DB0D002F2DF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E7CE05D66734295AD6CDCA47B85099A">
    <w:name w:val="CE7CE05D66734295AD6CDCA47B85099A"/>
  </w:style>
  <w:style w:type="paragraph" w:customStyle="1" w:styleId="69AC8F88C5DD4A54B863E5788321F27C">
    <w:name w:val="69AC8F88C5DD4A54B863E5788321F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07 – LAB 01: DATA RELATIONSHIP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953</TotalTime>
  <Pages>13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VISUALIZATION REPORT 
LAB 01: DATA RELATIONSHIP</vt:lpstr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REPORT 
LAB 01: DATA RELATIONSHIP</dc:title>
  <dc:subject/>
  <dc:creator>ACER</dc:creator>
  <cp:keywords/>
  <dc:description/>
  <cp:lastModifiedBy>HỒ ĐĂNG CAO</cp:lastModifiedBy>
  <cp:revision>7</cp:revision>
  <dcterms:created xsi:type="dcterms:W3CDTF">2023-02-10T16:38:00Z</dcterms:created>
  <dcterms:modified xsi:type="dcterms:W3CDTF">2023-03-18T05:54:00Z</dcterms:modified>
</cp:coreProperties>
</file>